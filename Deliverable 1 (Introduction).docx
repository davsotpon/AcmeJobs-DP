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121111" w14:textId="77777777" w:rsidR="00021C04" w:rsidRDefault="00524703">
      <w:r>
        <w:rPr>
          <w:noProof/>
          <w:lang w:bidi="es-ES"/>
        </w:rPr>
        <mc:AlternateContent>
          <mc:Choice Requires="wpg">
            <w:drawing>
              <wp:anchor distT="0" distB="0" distL="114300" distR="114300" simplePos="0" relativeHeight="251659264" behindDoc="0" locked="0" layoutInCell="1" allowOverlap="1" wp14:anchorId="6947B272" wp14:editId="7E95AC82">
                <wp:simplePos x="0" y="0"/>
                <wp:positionH relativeFrom="column">
                  <wp:posOffset>-405130</wp:posOffset>
                </wp:positionH>
                <wp:positionV relativeFrom="paragraph">
                  <wp:posOffset>0</wp:posOffset>
                </wp:positionV>
                <wp:extent cx="6238875" cy="9204960"/>
                <wp:effectExtent l="0" t="0" r="9525" b="0"/>
                <wp:wrapSquare wrapText="bothSides"/>
                <wp:docPr id="9" name="Grupo 9" descr="Título y texto&#10;"/>
                <wp:cNvGraphicFramePr/>
                <a:graphic xmlns:a="http://schemas.openxmlformats.org/drawingml/2006/main">
                  <a:graphicData uri="http://schemas.microsoft.com/office/word/2010/wordprocessingGroup">
                    <wpg:wgp>
                      <wpg:cNvGrpSpPr/>
                      <wpg:grpSpPr>
                        <a:xfrm>
                          <a:off x="0" y="0"/>
                          <a:ext cx="6238875" cy="9204960"/>
                          <a:chOff x="112428" y="2588611"/>
                          <a:chExt cx="6663933" cy="8388368"/>
                        </a:xfrm>
                      </wpg:grpSpPr>
                      <wps:wsp>
                        <wps:cNvPr id="7" name="Cuadro de texto 7"/>
                        <wps:cNvSpPr txBox="1"/>
                        <wps:spPr>
                          <a:xfrm>
                            <a:off x="112428" y="9908274"/>
                            <a:ext cx="4522866" cy="1068705"/>
                          </a:xfrm>
                          <a:prstGeom prst="rect">
                            <a:avLst/>
                          </a:prstGeom>
                          <a:solidFill>
                            <a:schemeClr val="tx1"/>
                          </a:solidFill>
                          <a:ln w="6350">
                            <a:noFill/>
                          </a:ln>
                        </wps:spPr>
                        <wps:txbx>
                          <w:txbxContent>
                            <w:p w14:paraId="5B0665DA" w14:textId="295A15DB" w:rsidR="00524703" w:rsidRPr="00745C53" w:rsidRDefault="003F48CA" w:rsidP="00524703">
                              <w:pPr>
                                <w:pStyle w:val="Ttulo1"/>
                                <w:ind w:left="720"/>
                                <w:rPr>
                                  <w:color w:val="FFFFFF" w:themeColor="background1"/>
                                </w:rPr>
                              </w:pPr>
                              <w:proofErr w:type="spellStart"/>
                              <w:r>
                                <w:rPr>
                                  <w:color w:val="FFFFFF" w:themeColor="background1"/>
                                  <w:lang w:bidi="es-ES"/>
                                </w:rPr>
                                <w:t>Delivery</w:t>
                              </w:r>
                              <w:proofErr w:type="spellEnd"/>
                              <w:r w:rsidR="00E97E1F">
                                <w:rPr>
                                  <w:color w:val="FFFFFF" w:themeColor="background1"/>
                                  <w:lang w:bidi="es-ES"/>
                                </w:rPr>
                                <w:t xml:space="preserve"> 1 - </w:t>
                              </w:r>
                              <w:proofErr w:type="spellStart"/>
                              <w:r w:rsidR="00E97E1F">
                                <w:rPr>
                                  <w:color w:val="FFFFFF" w:themeColor="background1"/>
                                  <w:lang w:bidi="es-ES"/>
                                </w:rPr>
                                <w:t>Introduc</w:t>
                              </w:r>
                              <w:r w:rsidR="008413B5">
                                <w:rPr>
                                  <w:color w:val="FFFFFF" w:themeColor="background1"/>
                                  <w:lang w:bidi="es-ES"/>
                                </w:rPr>
                                <w:t>tion</w:t>
                              </w:r>
                              <w:proofErr w:type="spellEnd"/>
                            </w:p>
                            <w:p w14:paraId="1F7E33A4" w14:textId="77777777" w:rsidR="00524703" w:rsidRPr="00745C53" w:rsidRDefault="00E97E1F" w:rsidP="00524703">
                              <w:pPr>
                                <w:pStyle w:val="Ttulo2"/>
                                <w:ind w:left="720"/>
                                <w:rPr>
                                  <w:color w:val="FFFFFF" w:themeColor="background1"/>
                                </w:rPr>
                              </w:pPr>
                              <w:r>
                                <w:rPr>
                                  <w:color w:val="FFFFFF" w:themeColor="background1"/>
                                  <w:lang w:bidi="es-ES"/>
                                </w:rPr>
                                <w:t>15/10/2019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2497201" y="2588611"/>
                            <a:ext cx="4279160" cy="3492839"/>
                          </a:xfrm>
                          <a:prstGeom prst="teardrop">
                            <a:avLst/>
                          </a:prstGeom>
                          <a:solidFill>
                            <a:schemeClr val="accent4"/>
                          </a:solidFill>
                          <a:ln w="6350">
                            <a:noFill/>
                          </a:ln>
                        </wps:spPr>
                        <wps:txbx>
                          <w:txbxContent>
                            <w:p w14:paraId="72BB6270" w14:textId="4F4464CE" w:rsidR="00524703" w:rsidRPr="000B4502" w:rsidRDefault="00524703" w:rsidP="00524703">
                              <w:pPr>
                                <w:pStyle w:val="Ttulo"/>
                                <w:ind w:left="0"/>
                                <w:jc w:val="right"/>
                              </w:pPr>
                              <w:proofErr w:type="spellStart"/>
                              <w:r>
                                <w:rPr>
                                  <w:lang w:bidi="es-ES"/>
                                </w:rPr>
                                <w:t>G</w:t>
                              </w:r>
                              <w:r w:rsidR="003F48CA">
                                <w:rPr>
                                  <w:lang w:bidi="es-ES"/>
                                </w:rPr>
                                <w:t>roup</w:t>
                              </w:r>
                              <w:proofErr w:type="spellEnd"/>
                              <w:r>
                                <w:rPr>
                                  <w:lang w:bidi="es-ES"/>
                                </w:rPr>
                                <w:t xml:space="preserve"> </w:t>
                              </w:r>
                              <w:r w:rsidR="00980E5E">
                                <w:rPr>
                                  <w:lang w:bidi="es-ES"/>
                                </w:rPr>
                                <w:t>51</w:t>
                              </w:r>
                              <w:r>
                                <w:rPr>
                                  <w:lang w:bidi="es-ES"/>
                                </w:rPr>
                                <w:t xml:space="preserve"> </w:t>
                              </w:r>
                            </w:p>
                            <w:p w14:paraId="19BC4B4A" w14:textId="77777777" w:rsidR="00524703" w:rsidRDefault="00524703" w:rsidP="00524703">
                              <w:pPr>
                                <w:pStyle w:val="Subttulo"/>
                                <w:ind w:left="0"/>
                                <w:jc w:val="right"/>
                                <w:rPr>
                                  <w:color w:val="595959" w:themeColor="text1" w:themeTint="A6"/>
                                </w:rPr>
                              </w:pPr>
                            </w:p>
                            <w:p w14:paraId="67A11F3C" w14:textId="0DCFFFDD" w:rsidR="00524703" w:rsidRPr="00997EC5" w:rsidRDefault="003F48CA" w:rsidP="00524703">
                              <w:pPr>
                                <w:pStyle w:val="Subttulo"/>
                                <w:ind w:left="0"/>
                                <w:rPr>
                                  <w:color w:val="595959" w:themeColor="text1" w:themeTint="A6"/>
                                  <w:sz w:val="22"/>
                                  <w:lang w:bidi="es-ES"/>
                                </w:rPr>
                              </w:pPr>
                              <w:proofErr w:type="spellStart"/>
                              <w:r>
                                <w:rPr>
                                  <w:color w:val="595959" w:themeColor="text1" w:themeTint="A6"/>
                                  <w:sz w:val="22"/>
                                  <w:lang w:bidi="es-ES"/>
                                </w:rPr>
                                <w:t>Made</w:t>
                              </w:r>
                              <w:proofErr w:type="spellEnd"/>
                              <w:r>
                                <w:rPr>
                                  <w:color w:val="595959" w:themeColor="text1" w:themeTint="A6"/>
                                  <w:sz w:val="22"/>
                                  <w:lang w:bidi="es-ES"/>
                                </w:rPr>
                                <w:t xml:space="preserve"> </w:t>
                              </w:r>
                              <w:proofErr w:type="spellStart"/>
                              <w:r>
                                <w:rPr>
                                  <w:color w:val="595959" w:themeColor="text1" w:themeTint="A6"/>
                                  <w:sz w:val="22"/>
                                  <w:lang w:bidi="es-ES"/>
                                </w:rPr>
                                <w:t>by</w:t>
                              </w:r>
                              <w:proofErr w:type="spellEnd"/>
                              <w:r w:rsidR="00524703" w:rsidRPr="00997EC5">
                                <w:rPr>
                                  <w:color w:val="595959" w:themeColor="text1" w:themeTint="A6"/>
                                  <w:sz w:val="22"/>
                                  <w:lang w:bidi="es-ES"/>
                                </w:rPr>
                                <w:t>:</w:t>
                              </w:r>
                            </w:p>
                            <w:p w14:paraId="2B383A55" w14:textId="77777777" w:rsidR="00524703" w:rsidRPr="00997EC5" w:rsidRDefault="00524703" w:rsidP="00E97E1F">
                              <w:pPr>
                                <w:pStyle w:val="Subttulo"/>
                                <w:numPr>
                                  <w:ilvl w:val="0"/>
                                  <w:numId w:val="1"/>
                                </w:numPr>
                                <w:spacing w:after="0"/>
                                <w:ind w:left="567" w:right="-361" w:hanging="283"/>
                                <w:rPr>
                                  <w:color w:val="595959" w:themeColor="text1" w:themeTint="A6"/>
                                  <w:sz w:val="22"/>
                                  <w:lang w:bidi="es-ES"/>
                                </w:rPr>
                              </w:pPr>
                              <w:r w:rsidRPr="00997EC5">
                                <w:rPr>
                                  <w:color w:val="595959" w:themeColor="text1" w:themeTint="A6"/>
                                  <w:sz w:val="22"/>
                                  <w:lang w:bidi="es-ES"/>
                                </w:rPr>
                                <w:t>Delgado Serrano, Jose Antonio</w:t>
                              </w:r>
                            </w:p>
                            <w:p w14:paraId="27229A2F"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Fernández Manzano, Antonio</w:t>
                              </w:r>
                            </w:p>
                            <w:p w14:paraId="7581C59A"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García Villalobos, Abraham</w:t>
                              </w:r>
                            </w:p>
                            <w:p w14:paraId="0E869E8F"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Guerrero Romero, Martín Arturo</w:t>
                              </w:r>
                            </w:p>
                            <w:p w14:paraId="5D7D7FEE"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Hu, Chao</w:t>
                              </w:r>
                            </w:p>
                            <w:p w14:paraId="32A1BF34"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Soto Ponce, David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7B272" id="Grupo 9" o:spid="_x0000_s1026" alt="Título y texto&#10;" style="position:absolute;margin-left:-31.9pt;margin-top:0;width:491.25pt;height:724.8pt;z-index:251659264" coordorigin="1124,25886" coordsize="66639,83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">
                <v:shapetype id="_x0000_t202" coordsize="21600,21600" o:spt="202" path="m,l,21600r21600,l21600,xe">
                  <v:stroke joinstyle="miter"/>
                  <v:path gradientshapeok="t" o:connecttype="rect"/>
                </v:shapetype>
                <v:shape id="Cuadro de texto 7" o:spid="_x0000_s1027" type="#_x0000_t202" style="position:absolute;left:1124;top:99082;width:45228;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5B0665DA" w14:textId="295A15DB" w:rsidR="00524703" w:rsidRPr="00745C53" w:rsidRDefault="003F48CA" w:rsidP="00524703">
                        <w:pPr>
                          <w:pStyle w:val="Ttulo1"/>
                          <w:ind w:left="720"/>
                          <w:rPr>
                            <w:color w:val="FFFFFF" w:themeColor="background1"/>
                          </w:rPr>
                        </w:pPr>
                        <w:proofErr w:type="spellStart"/>
                        <w:r>
                          <w:rPr>
                            <w:color w:val="FFFFFF" w:themeColor="background1"/>
                            <w:lang w:bidi="es-ES"/>
                          </w:rPr>
                          <w:t>Delivery</w:t>
                        </w:r>
                        <w:proofErr w:type="spellEnd"/>
                        <w:r w:rsidR="00E97E1F">
                          <w:rPr>
                            <w:color w:val="FFFFFF" w:themeColor="background1"/>
                            <w:lang w:bidi="es-ES"/>
                          </w:rPr>
                          <w:t xml:space="preserve"> 1 - </w:t>
                        </w:r>
                        <w:proofErr w:type="spellStart"/>
                        <w:r w:rsidR="00E97E1F">
                          <w:rPr>
                            <w:color w:val="FFFFFF" w:themeColor="background1"/>
                            <w:lang w:bidi="es-ES"/>
                          </w:rPr>
                          <w:t>Introduc</w:t>
                        </w:r>
                        <w:r w:rsidR="008413B5">
                          <w:rPr>
                            <w:color w:val="FFFFFF" w:themeColor="background1"/>
                            <w:lang w:bidi="es-ES"/>
                          </w:rPr>
                          <w:t>tion</w:t>
                        </w:r>
                        <w:proofErr w:type="spellEnd"/>
                      </w:p>
                      <w:p w14:paraId="1F7E33A4" w14:textId="77777777" w:rsidR="00524703" w:rsidRPr="00745C53" w:rsidRDefault="00E97E1F" w:rsidP="00524703">
                        <w:pPr>
                          <w:pStyle w:val="Ttulo2"/>
                          <w:ind w:left="720"/>
                          <w:rPr>
                            <w:color w:val="FFFFFF" w:themeColor="background1"/>
                          </w:rPr>
                        </w:pPr>
                        <w:r>
                          <w:rPr>
                            <w:color w:val="FFFFFF" w:themeColor="background1"/>
                            <w:lang w:bidi="es-ES"/>
                          </w:rPr>
                          <w:t>15/10/2019</w:t>
                        </w:r>
                      </w:p>
                    </w:txbxContent>
                  </v:textbox>
                </v:shape>
                <v:shape id="Cuadro de texto 6" o:spid="_x0000_s1028" style="position:absolute;left:24972;top:25886;width:42791;height:34928;visibility:visible;mso-wrap-style:square;v-text-anchor:top" coordsize="4279160,34928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" adj="-11796480,,5400" path="m,1746420c,781899,957923,,2139580,l4279160,r,1746420c4279160,2710941,3321237,3492840,2139580,3492840,957923,3492840,,2710941,,1746420xe" fillcolor="#ffc000 [3207]" stroked="f" strokeweight=".5pt">
                  <v:stroke joinstyle="miter"/>
                  <v:formulas/>
                  <v:path arrowok="t" o:connecttype="custom" o:connectlocs="0,1746420;2139580,0;4279160,0;4279160,1746420;2139580,3492840;0,1746420" o:connectangles="0,0,0,0,0,0" textboxrect="0,0,4279160,3492839"/>
                  <v:textbox>
                    <w:txbxContent>
                      <w:p w14:paraId="72BB6270" w14:textId="4F4464CE" w:rsidR="00524703" w:rsidRPr="000B4502" w:rsidRDefault="00524703" w:rsidP="00524703">
                        <w:pPr>
                          <w:pStyle w:val="Ttulo"/>
                          <w:ind w:left="0"/>
                          <w:jc w:val="right"/>
                        </w:pPr>
                        <w:proofErr w:type="spellStart"/>
                        <w:r>
                          <w:rPr>
                            <w:lang w:bidi="es-ES"/>
                          </w:rPr>
                          <w:t>G</w:t>
                        </w:r>
                        <w:r w:rsidR="003F48CA">
                          <w:rPr>
                            <w:lang w:bidi="es-ES"/>
                          </w:rPr>
                          <w:t>roup</w:t>
                        </w:r>
                        <w:proofErr w:type="spellEnd"/>
                        <w:r>
                          <w:rPr>
                            <w:lang w:bidi="es-ES"/>
                          </w:rPr>
                          <w:t xml:space="preserve"> </w:t>
                        </w:r>
                        <w:r w:rsidR="00980E5E">
                          <w:rPr>
                            <w:lang w:bidi="es-ES"/>
                          </w:rPr>
                          <w:t>51</w:t>
                        </w:r>
                        <w:r>
                          <w:rPr>
                            <w:lang w:bidi="es-ES"/>
                          </w:rPr>
                          <w:t xml:space="preserve"> </w:t>
                        </w:r>
                      </w:p>
                      <w:p w14:paraId="19BC4B4A" w14:textId="77777777" w:rsidR="00524703" w:rsidRDefault="00524703" w:rsidP="00524703">
                        <w:pPr>
                          <w:pStyle w:val="Subttulo"/>
                          <w:ind w:left="0"/>
                          <w:jc w:val="right"/>
                          <w:rPr>
                            <w:color w:val="595959" w:themeColor="text1" w:themeTint="A6"/>
                          </w:rPr>
                        </w:pPr>
                      </w:p>
                      <w:p w14:paraId="67A11F3C" w14:textId="0DCFFFDD" w:rsidR="00524703" w:rsidRPr="00997EC5" w:rsidRDefault="003F48CA" w:rsidP="00524703">
                        <w:pPr>
                          <w:pStyle w:val="Subttulo"/>
                          <w:ind w:left="0"/>
                          <w:rPr>
                            <w:color w:val="595959" w:themeColor="text1" w:themeTint="A6"/>
                            <w:sz w:val="22"/>
                            <w:lang w:bidi="es-ES"/>
                          </w:rPr>
                        </w:pPr>
                        <w:proofErr w:type="spellStart"/>
                        <w:r>
                          <w:rPr>
                            <w:color w:val="595959" w:themeColor="text1" w:themeTint="A6"/>
                            <w:sz w:val="22"/>
                            <w:lang w:bidi="es-ES"/>
                          </w:rPr>
                          <w:t>Made</w:t>
                        </w:r>
                        <w:proofErr w:type="spellEnd"/>
                        <w:r>
                          <w:rPr>
                            <w:color w:val="595959" w:themeColor="text1" w:themeTint="A6"/>
                            <w:sz w:val="22"/>
                            <w:lang w:bidi="es-ES"/>
                          </w:rPr>
                          <w:t xml:space="preserve"> </w:t>
                        </w:r>
                        <w:proofErr w:type="spellStart"/>
                        <w:r>
                          <w:rPr>
                            <w:color w:val="595959" w:themeColor="text1" w:themeTint="A6"/>
                            <w:sz w:val="22"/>
                            <w:lang w:bidi="es-ES"/>
                          </w:rPr>
                          <w:t>by</w:t>
                        </w:r>
                        <w:proofErr w:type="spellEnd"/>
                        <w:r w:rsidR="00524703" w:rsidRPr="00997EC5">
                          <w:rPr>
                            <w:color w:val="595959" w:themeColor="text1" w:themeTint="A6"/>
                            <w:sz w:val="22"/>
                            <w:lang w:bidi="es-ES"/>
                          </w:rPr>
                          <w:t>:</w:t>
                        </w:r>
                      </w:p>
                      <w:p w14:paraId="2B383A55" w14:textId="77777777" w:rsidR="00524703" w:rsidRPr="00997EC5" w:rsidRDefault="00524703" w:rsidP="00E97E1F">
                        <w:pPr>
                          <w:pStyle w:val="Subttulo"/>
                          <w:numPr>
                            <w:ilvl w:val="0"/>
                            <w:numId w:val="1"/>
                          </w:numPr>
                          <w:spacing w:after="0"/>
                          <w:ind w:left="567" w:right="-361" w:hanging="283"/>
                          <w:rPr>
                            <w:color w:val="595959" w:themeColor="text1" w:themeTint="A6"/>
                            <w:sz w:val="22"/>
                            <w:lang w:bidi="es-ES"/>
                          </w:rPr>
                        </w:pPr>
                        <w:r w:rsidRPr="00997EC5">
                          <w:rPr>
                            <w:color w:val="595959" w:themeColor="text1" w:themeTint="A6"/>
                            <w:sz w:val="22"/>
                            <w:lang w:bidi="es-ES"/>
                          </w:rPr>
                          <w:t>Delgado Serrano, Jose Antonio</w:t>
                        </w:r>
                      </w:p>
                      <w:p w14:paraId="27229A2F"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Fernández Manzano, Antonio</w:t>
                        </w:r>
                      </w:p>
                      <w:p w14:paraId="7581C59A"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García Villalobos, Abraham</w:t>
                        </w:r>
                      </w:p>
                      <w:p w14:paraId="0E869E8F"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Guerrero Romero, Martín Arturo</w:t>
                        </w:r>
                      </w:p>
                      <w:p w14:paraId="5D7D7FEE"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Hu, Chao</w:t>
                        </w:r>
                      </w:p>
                      <w:p w14:paraId="32A1BF34" w14:textId="77777777" w:rsidR="00524703" w:rsidRPr="00E97E1F" w:rsidRDefault="00524703" w:rsidP="00E97E1F">
                        <w:pPr>
                          <w:pStyle w:val="Prrafodelista"/>
                          <w:numPr>
                            <w:ilvl w:val="0"/>
                            <w:numId w:val="1"/>
                          </w:numPr>
                          <w:spacing w:after="0"/>
                          <w:ind w:left="567" w:hanging="283"/>
                          <w:rPr>
                            <w:rFonts w:eastAsiaTheme="minorEastAsia"/>
                            <w:color w:val="595959" w:themeColor="text1" w:themeTint="A6"/>
                            <w:spacing w:val="15"/>
                            <w:sz w:val="22"/>
                            <w:lang w:bidi="es-ES"/>
                          </w:rPr>
                        </w:pPr>
                        <w:r w:rsidRPr="00E97E1F">
                          <w:rPr>
                            <w:rFonts w:eastAsiaTheme="minorEastAsia"/>
                            <w:color w:val="595959" w:themeColor="text1" w:themeTint="A6"/>
                            <w:spacing w:val="15"/>
                            <w:sz w:val="22"/>
                            <w:lang w:bidi="es-ES"/>
                          </w:rPr>
                          <w:t>Soto Ponce, David</w:t>
                        </w:r>
                      </w:p>
                    </w:txbxContent>
                  </v:textbox>
                </v:shape>
                <w10:wrap type="square"/>
              </v:group>
            </w:pict>
          </mc:Fallback>
        </mc:AlternateContent>
      </w:r>
      <w:r w:rsidR="00714AA5">
        <w:rPr>
          <w:noProof/>
          <w:lang w:bidi="es-ES"/>
        </w:rPr>
        <w:drawing>
          <wp:anchor distT="0" distB="0" distL="114300" distR="114300" simplePos="0" relativeHeight="251658240" behindDoc="1" locked="0" layoutInCell="1" allowOverlap="1" wp14:anchorId="4F07E30C" wp14:editId="7C9E2BE2">
            <wp:simplePos x="0" y="0"/>
            <wp:positionH relativeFrom="page">
              <wp:align>left</wp:align>
            </wp:positionH>
            <wp:positionV relativeFrom="page">
              <wp:align>top</wp:align>
            </wp:positionV>
            <wp:extent cx="8875796" cy="10791825"/>
            <wp:effectExtent l="0" t="0" r="1905" b="0"/>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875796" cy="10791825"/>
                    </a:xfrm>
                    <a:prstGeom prst="rect">
                      <a:avLst/>
                    </a:prstGeom>
                  </pic:spPr>
                </pic:pic>
              </a:graphicData>
            </a:graphic>
            <wp14:sizeRelH relativeFrom="margin">
              <wp14:pctWidth>0</wp14:pctWidth>
            </wp14:sizeRelH>
            <wp14:sizeRelV relativeFrom="margin">
              <wp14:pctHeight>0</wp14:pctHeight>
            </wp14:sizeRelV>
          </wp:anchor>
        </w:drawing>
      </w:r>
    </w:p>
    <w:p w14:paraId="74EBB9AD" w14:textId="77777777" w:rsidR="003D7478" w:rsidRDefault="003D7478" w:rsidP="000226E7">
      <w:pPr>
        <w:pStyle w:val="Ttulo3"/>
        <w:spacing w:after="120"/>
        <w:rPr>
          <w:i/>
          <w:iCs/>
          <w:lang w:val="en-US"/>
        </w:rPr>
      </w:pPr>
    </w:p>
    <w:p w14:paraId="18D90908" w14:textId="56FB5CDD" w:rsidR="003D7478" w:rsidRDefault="003F48CA" w:rsidP="005D28A3">
      <w:pPr>
        <w:pStyle w:val="Ttulo3"/>
        <w:spacing w:after="120"/>
        <w:rPr>
          <w:i/>
          <w:iCs/>
          <w:lang w:val="en-US"/>
        </w:rPr>
      </w:pPr>
      <w:r w:rsidRPr="003D7478">
        <w:rPr>
          <w:i/>
          <w:iCs/>
          <w:lang w:val="en-US"/>
        </w:rPr>
        <w:t>Members recruitment</w:t>
      </w:r>
    </w:p>
    <w:p w14:paraId="04267117" w14:textId="77777777" w:rsidR="005418D8" w:rsidRPr="005418D8" w:rsidRDefault="005418D8" w:rsidP="005418D8">
      <w:pPr>
        <w:rPr>
          <w:lang w:val="en-US"/>
        </w:rPr>
      </w:pPr>
    </w:p>
    <w:p w14:paraId="5CA47793" w14:textId="51CD3AEC" w:rsidR="003D7478" w:rsidRDefault="003F48CA" w:rsidP="005D28A3">
      <w:pPr>
        <w:ind w:firstLine="720"/>
        <w:jc w:val="both"/>
        <w:rPr>
          <w:rFonts w:ascii="Times New Roman" w:hAnsi="Times New Roman" w:cs="Times New Roman"/>
          <w:sz w:val="22"/>
          <w:lang w:val="en-US"/>
        </w:rPr>
      </w:pPr>
      <w:r w:rsidRPr="005D28A3">
        <w:rPr>
          <w:rFonts w:ascii="Times New Roman" w:hAnsi="Times New Roman" w:cs="Times New Roman"/>
          <w:sz w:val="22"/>
          <w:lang w:val="en-US"/>
        </w:rPr>
        <w:t>Our group has emerged by the union of two</w:t>
      </w:r>
      <w:r w:rsidR="00BB409C" w:rsidRPr="005D28A3">
        <w:rPr>
          <w:rFonts w:ascii="Times New Roman" w:hAnsi="Times New Roman" w:cs="Times New Roman"/>
          <w:sz w:val="22"/>
          <w:lang w:val="en-US"/>
        </w:rPr>
        <w:t xml:space="preserve"> classmate</w:t>
      </w:r>
      <w:r w:rsidRPr="005D28A3">
        <w:rPr>
          <w:rFonts w:ascii="Times New Roman" w:hAnsi="Times New Roman" w:cs="Times New Roman"/>
          <w:sz w:val="22"/>
          <w:lang w:val="en-US"/>
        </w:rPr>
        <w:t xml:space="preserve"> groups</w:t>
      </w:r>
      <w:r w:rsidR="00BB409C" w:rsidRPr="005D28A3">
        <w:rPr>
          <w:rFonts w:ascii="Times New Roman" w:hAnsi="Times New Roman" w:cs="Times New Roman"/>
          <w:sz w:val="22"/>
          <w:lang w:val="en-US"/>
        </w:rPr>
        <w:t xml:space="preserve"> that meet each other at the beginning of our college career. On the one hand we have one group composed by Jose, Chao and Antonio, on the other there are David, Abraham and Martín. Antonio and Martín are roommates</w:t>
      </w:r>
      <w:r w:rsidR="000226E7" w:rsidRPr="005D28A3">
        <w:rPr>
          <w:rFonts w:ascii="Times New Roman" w:hAnsi="Times New Roman" w:cs="Times New Roman"/>
          <w:sz w:val="22"/>
          <w:lang w:val="en-US"/>
        </w:rPr>
        <w:t>,</w:t>
      </w:r>
      <w:r w:rsidR="00BB409C" w:rsidRPr="005D28A3">
        <w:rPr>
          <w:rFonts w:ascii="Times New Roman" w:hAnsi="Times New Roman" w:cs="Times New Roman"/>
          <w:sz w:val="22"/>
          <w:lang w:val="en-US"/>
        </w:rPr>
        <w:t xml:space="preserve"> and the limitation of group members are six then we decide</w:t>
      </w:r>
      <w:r w:rsidR="00FC454E" w:rsidRPr="005D28A3">
        <w:rPr>
          <w:rFonts w:ascii="Times New Roman" w:hAnsi="Times New Roman" w:cs="Times New Roman"/>
          <w:sz w:val="22"/>
          <w:lang w:val="en-US"/>
        </w:rPr>
        <w:t xml:space="preserve"> to</w:t>
      </w:r>
      <w:r w:rsidR="00BB409C" w:rsidRPr="005D28A3">
        <w:rPr>
          <w:rFonts w:ascii="Times New Roman" w:hAnsi="Times New Roman" w:cs="Times New Roman"/>
          <w:sz w:val="22"/>
          <w:lang w:val="en-US"/>
        </w:rPr>
        <w:t xml:space="preserve"> </w:t>
      </w:r>
      <w:r w:rsidR="002965A3">
        <w:rPr>
          <w:rFonts w:ascii="Times New Roman" w:hAnsi="Times New Roman" w:cs="Times New Roman"/>
          <w:sz w:val="22"/>
          <w:lang w:val="en-US"/>
        </w:rPr>
        <w:t>work</w:t>
      </w:r>
      <w:r w:rsidR="000226E7" w:rsidRPr="005D28A3">
        <w:rPr>
          <w:rFonts w:ascii="Times New Roman" w:hAnsi="Times New Roman" w:cs="Times New Roman"/>
          <w:sz w:val="22"/>
          <w:lang w:val="en-US"/>
        </w:rPr>
        <w:t xml:space="preserve"> together and work as a team.</w:t>
      </w:r>
    </w:p>
    <w:p w14:paraId="495A5915" w14:textId="77777777" w:rsidR="005418D8" w:rsidRPr="005D28A3" w:rsidRDefault="005418D8" w:rsidP="005D28A3">
      <w:pPr>
        <w:ind w:firstLine="720"/>
        <w:jc w:val="both"/>
        <w:rPr>
          <w:rFonts w:ascii="Times New Roman" w:hAnsi="Times New Roman" w:cs="Times New Roman"/>
          <w:sz w:val="22"/>
          <w:lang w:val="en-US"/>
        </w:rPr>
      </w:pPr>
    </w:p>
    <w:p w14:paraId="16E97151" w14:textId="3FE9E019" w:rsidR="00FE231F" w:rsidRDefault="000226E7" w:rsidP="003354B7">
      <w:pPr>
        <w:pStyle w:val="Ttulo3"/>
        <w:rPr>
          <w:i/>
          <w:iCs/>
        </w:rPr>
      </w:pPr>
      <w:proofErr w:type="spellStart"/>
      <w:r>
        <w:rPr>
          <w:i/>
          <w:iCs/>
        </w:rPr>
        <w:t>Contact</w:t>
      </w:r>
      <w:proofErr w:type="spellEnd"/>
      <w:r>
        <w:rPr>
          <w:i/>
          <w:iCs/>
        </w:rPr>
        <w:t xml:space="preserve"> </w:t>
      </w:r>
      <w:proofErr w:type="spellStart"/>
      <w:r w:rsidR="004A7B2C">
        <w:rPr>
          <w:i/>
          <w:iCs/>
        </w:rPr>
        <w:t>information</w:t>
      </w:r>
      <w:proofErr w:type="spellEnd"/>
    </w:p>
    <w:p w14:paraId="23F59039" w14:textId="69CD2C24" w:rsidR="003354B7" w:rsidRDefault="003354B7" w:rsidP="003354B7"/>
    <w:tbl>
      <w:tblPr>
        <w:tblStyle w:val="Tablaconcuadrcula"/>
        <w:tblW w:w="0" w:type="auto"/>
        <w:tblLook w:val="04A0" w:firstRow="1" w:lastRow="0" w:firstColumn="1" w:lastColumn="0" w:noHBand="0" w:noVBand="1"/>
      </w:tblPr>
      <w:tblGrid>
        <w:gridCol w:w="4247"/>
        <w:gridCol w:w="4247"/>
      </w:tblGrid>
      <w:tr w:rsidR="00D87099" w14:paraId="4070FC01" w14:textId="77777777" w:rsidTr="00D87099">
        <w:tc>
          <w:tcPr>
            <w:tcW w:w="4247" w:type="dxa"/>
          </w:tcPr>
          <w:p w14:paraId="0D91387C" w14:textId="4E49FD7B" w:rsidR="00D87099" w:rsidRPr="00D87099" w:rsidRDefault="000226E7" w:rsidP="003354B7">
            <w:pPr>
              <w:rPr>
                <w:b/>
                <w:bCs/>
                <w:i/>
                <w:iCs/>
              </w:rPr>
            </w:pPr>
            <w:r>
              <w:rPr>
                <w:b/>
                <w:bCs/>
                <w:i/>
                <w:iCs/>
              </w:rPr>
              <w:t xml:space="preserve">Full </w:t>
            </w:r>
            <w:proofErr w:type="spellStart"/>
            <w:r>
              <w:rPr>
                <w:b/>
                <w:bCs/>
                <w:i/>
                <w:iCs/>
              </w:rPr>
              <w:t>name</w:t>
            </w:r>
            <w:proofErr w:type="spellEnd"/>
          </w:p>
        </w:tc>
        <w:tc>
          <w:tcPr>
            <w:tcW w:w="4247" w:type="dxa"/>
          </w:tcPr>
          <w:p w14:paraId="1730A685" w14:textId="5C822CC2" w:rsidR="00D87099" w:rsidRPr="00D87099" w:rsidRDefault="00790F8F" w:rsidP="003354B7">
            <w:pPr>
              <w:rPr>
                <w:b/>
                <w:bCs/>
                <w:i/>
                <w:iCs/>
              </w:rPr>
            </w:pPr>
            <w:proofErr w:type="spellStart"/>
            <w:r>
              <w:rPr>
                <w:b/>
                <w:bCs/>
                <w:i/>
                <w:iCs/>
              </w:rPr>
              <w:t>Photo</w:t>
            </w:r>
            <w:r w:rsidR="00CF765A">
              <w:rPr>
                <w:b/>
                <w:bCs/>
                <w:i/>
                <w:iCs/>
              </w:rPr>
              <w:t>graphy</w:t>
            </w:r>
            <w:proofErr w:type="spellEnd"/>
          </w:p>
        </w:tc>
      </w:tr>
      <w:tr w:rsidR="0096575D" w14:paraId="15A0939E" w14:textId="77777777" w:rsidTr="00D87099">
        <w:tc>
          <w:tcPr>
            <w:tcW w:w="4247" w:type="dxa"/>
          </w:tcPr>
          <w:p w14:paraId="49809B56" w14:textId="223C33D9" w:rsidR="0096575D" w:rsidRDefault="0096575D" w:rsidP="003354B7">
            <w:r>
              <w:t>Delgado Serrano, Jose Antonio</w:t>
            </w:r>
          </w:p>
        </w:tc>
        <w:tc>
          <w:tcPr>
            <w:tcW w:w="4247" w:type="dxa"/>
            <w:vMerge w:val="restart"/>
          </w:tcPr>
          <w:p w14:paraId="65D41E70" w14:textId="4854F3BF" w:rsidR="0096575D" w:rsidRDefault="004D2691" w:rsidP="004D2691">
            <w:pPr>
              <w:jc w:val="center"/>
            </w:pPr>
            <w:r>
              <w:rPr>
                <w:noProof/>
              </w:rPr>
              <w:drawing>
                <wp:inline distT="0" distB="0" distL="0" distR="0" wp14:anchorId="7E17B50F" wp14:editId="6E89F602">
                  <wp:extent cx="735330" cy="900572"/>
                  <wp:effectExtent l="76200" t="76200" r="140970" b="128270"/>
                  <wp:docPr id="10" name="Imagen 10" descr="Imagen que contiene pared, interior, persona,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ose.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1365" cy="920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96575D" w14:paraId="2699D274" w14:textId="77777777" w:rsidTr="00D87099">
        <w:tc>
          <w:tcPr>
            <w:tcW w:w="4247" w:type="dxa"/>
          </w:tcPr>
          <w:p w14:paraId="7932643B" w14:textId="6C4D4E7D" w:rsidR="0096575D" w:rsidRPr="00D87099" w:rsidRDefault="000226E7" w:rsidP="00D87099">
            <w:pPr>
              <w:tabs>
                <w:tab w:val="left" w:pos="2384"/>
              </w:tabs>
              <w:rPr>
                <w:b/>
                <w:bCs/>
                <w:i/>
                <w:iCs/>
              </w:rPr>
            </w:pPr>
            <w:proofErr w:type="spellStart"/>
            <w:r>
              <w:rPr>
                <w:b/>
                <w:bCs/>
                <w:i/>
                <w:iCs/>
              </w:rPr>
              <w:t>Corporate</w:t>
            </w:r>
            <w:proofErr w:type="spellEnd"/>
            <w:r>
              <w:rPr>
                <w:b/>
                <w:bCs/>
                <w:i/>
                <w:iCs/>
              </w:rPr>
              <w:t xml:space="preserve"> email</w:t>
            </w:r>
            <w:r w:rsidR="0096575D">
              <w:rPr>
                <w:b/>
                <w:bCs/>
                <w:i/>
                <w:iCs/>
              </w:rPr>
              <w:tab/>
            </w:r>
          </w:p>
        </w:tc>
        <w:tc>
          <w:tcPr>
            <w:tcW w:w="4247" w:type="dxa"/>
            <w:vMerge/>
          </w:tcPr>
          <w:p w14:paraId="1D3C1FBA" w14:textId="77777777" w:rsidR="0096575D" w:rsidRDefault="0096575D" w:rsidP="003354B7"/>
        </w:tc>
      </w:tr>
      <w:tr w:rsidR="0096575D" w14:paraId="763CAC5D" w14:textId="77777777" w:rsidTr="00D87099">
        <w:tc>
          <w:tcPr>
            <w:tcW w:w="4247" w:type="dxa"/>
          </w:tcPr>
          <w:p w14:paraId="23FCC02E" w14:textId="274BD712" w:rsidR="0096575D" w:rsidRDefault="004D2691" w:rsidP="003354B7">
            <w:hyperlink r:id="rId7" w:history="1">
              <w:r w:rsidRPr="0043032D">
                <w:rPr>
                  <w:rStyle w:val="Hipervnculo"/>
                </w:rPr>
                <w:t>josdelser@alum.us.es</w:t>
              </w:r>
            </w:hyperlink>
          </w:p>
        </w:tc>
        <w:tc>
          <w:tcPr>
            <w:tcW w:w="4247" w:type="dxa"/>
            <w:vMerge/>
          </w:tcPr>
          <w:p w14:paraId="326560BB" w14:textId="77777777" w:rsidR="0096575D" w:rsidRDefault="0096575D" w:rsidP="003354B7"/>
        </w:tc>
      </w:tr>
      <w:tr w:rsidR="0096575D" w14:paraId="52D986BE" w14:textId="77777777" w:rsidTr="00D87099">
        <w:tc>
          <w:tcPr>
            <w:tcW w:w="4247" w:type="dxa"/>
          </w:tcPr>
          <w:p w14:paraId="1D2F65D3" w14:textId="26858A78" w:rsidR="0096575D" w:rsidRPr="00D87099" w:rsidRDefault="0096575D" w:rsidP="003354B7">
            <w:pPr>
              <w:rPr>
                <w:b/>
                <w:bCs/>
                <w:i/>
                <w:iCs/>
              </w:rPr>
            </w:pPr>
            <w:r>
              <w:rPr>
                <w:b/>
                <w:bCs/>
                <w:i/>
                <w:iCs/>
              </w:rPr>
              <w:t>Role</w:t>
            </w:r>
          </w:p>
        </w:tc>
        <w:tc>
          <w:tcPr>
            <w:tcW w:w="4247" w:type="dxa"/>
            <w:vMerge/>
          </w:tcPr>
          <w:p w14:paraId="3E620EAB" w14:textId="77777777" w:rsidR="0096575D" w:rsidRDefault="0096575D" w:rsidP="003354B7"/>
        </w:tc>
      </w:tr>
      <w:tr w:rsidR="0096575D" w14:paraId="391D9209" w14:textId="77777777" w:rsidTr="00D87099">
        <w:tc>
          <w:tcPr>
            <w:tcW w:w="4247" w:type="dxa"/>
          </w:tcPr>
          <w:p w14:paraId="06FCB29E" w14:textId="770EF8B7" w:rsidR="0096575D" w:rsidRDefault="0096575D" w:rsidP="003354B7">
            <w:proofErr w:type="spellStart"/>
            <w:r>
              <w:t>Teste</w:t>
            </w:r>
            <w:r w:rsidR="000226E7">
              <w:t>r</w:t>
            </w:r>
            <w:proofErr w:type="spellEnd"/>
          </w:p>
        </w:tc>
        <w:tc>
          <w:tcPr>
            <w:tcW w:w="4247" w:type="dxa"/>
            <w:vMerge/>
          </w:tcPr>
          <w:p w14:paraId="275D15E4" w14:textId="77777777" w:rsidR="0096575D" w:rsidRDefault="0096575D" w:rsidP="003354B7"/>
        </w:tc>
      </w:tr>
      <w:tr w:rsidR="0096575D" w14:paraId="27806555" w14:textId="77777777" w:rsidTr="00D87099">
        <w:tc>
          <w:tcPr>
            <w:tcW w:w="4247" w:type="dxa"/>
          </w:tcPr>
          <w:p w14:paraId="009909FD" w14:textId="7100DE32" w:rsidR="0096575D" w:rsidRPr="0096575D" w:rsidRDefault="0096575D" w:rsidP="003354B7">
            <w:pPr>
              <w:rPr>
                <w:b/>
                <w:bCs/>
                <w:i/>
                <w:iCs/>
              </w:rPr>
            </w:pPr>
            <w:proofErr w:type="spellStart"/>
            <w:r>
              <w:rPr>
                <w:b/>
                <w:bCs/>
                <w:i/>
                <w:iCs/>
              </w:rPr>
              <w:t>Evalua</w:t>
            </w:r>
            <w:r w:rsidR="000226E7">
              <w:rPr>
                <w:b/>
                <w:bCs/>
                <w:i/>
                <w:iCs/>
              </w:rPr>
              <w:t>tio</w:t>
            </w:r>
            <w:r>
              <w:rPr>
                <w:b/>
                <w:bCs/>
                <w:i/>
                <w:iCs/>
              </w:rPr>
              <w:t>n</w:t>
            </w:r>
            <w:proofErr w:type="spellEnd"/>
          </w:p>
        </w:tc>
        <w:tc>
          <w:tcPr>
            <w:tcW w:w="4247" w:type="dxa"/>
            <w:vMerge/>
          </w:tcPr>
          <w:p w14:paraId="0A20CDB6" w14:textId="77777777" w:rsidR="0096575D" w:rsidRDefault="0096575D" w:rsidP="003354B7"/>
        </w:tc>
      </w:tr>
      <w:tr w:rsidR="0096575D" w14:paraId="297BFC5C" w14:textId="77777777" w:rsidTr="00D87099">
        <w:tc>
          <w:tcPr>
            <w:tcW w:w="4247" w:type="dxa"/>
          </w:tcPr>
          <w:p w14:paraId="5FF342E5" w14:textId="77777777" w:rsidR="0096575D" w:rsidRDefault="0096575D" w:rsidP="003354B7"/>
        </w:tc>
        <w:tc>
          <w:tcPr>
            <w:tcW w:w="4247" w:type="dxa"/>
            <w:vMerge/>
          </w:tcPr>
          <w:p w14:paraId="125A33A5" w14:textId="77777777" w:rsidR="0096575D" w:rsidRDefault="0096575D" w:rsidP="003354B7"/>
        </w:tc>
      </w:tr>
    </w:tbl>
    <w:p w14:paraId="7F23567D" w14:textId="0D21A2D9" w:rsidR="00D87099" w:rsidRDefault="00D87099" w:rsidP="003354B7"/>
    <w:tbl>
      <w:tblPr>
        <w:tblStyle w:val="Tablaconcuadrcula"/>
        <w:tblW w:w="0" w:type="auto"/>
        <w:tblLook w:val="04A0" w:firstRow="1" w:lastRow="0" w:firstColumn="1" w:lastColumn="0" w:noHBand="0" w:noVBand="1"/>
      </w:tblPr>
      <w:tblGrid>
        <w:gridCol w:w="4247"/>
        <w:gridCol w:w="4247"/>
      </w:tblGrid>
      <w:tr w:rsidR="00D87099" w14:paraId="532FB47C" w14:textId="77777777" w:rsidTr="00E52933">
        <w:tc>
          <w:tcPr>
            <w:tcW w:w="4247" w:type="dxa"/>
          </w:tcPr>
          <w:p w14:paraId="2E292C2E" w14:textId="30744058" w:rsidR="00D87099" w:rsidRPr="00D87099" w:rsidRDefault="000226E7" w:rsidP="00E52933">
            <w:pPr>
              <w:rPr>
                <w:b/>
                <w:bCs/>
                <w:i/>
                <w:iCs/>
              </w:rPr>
            </w:pPr>
            <w:r>
              <w:rPr>
                <w:b/>
                <w:bCs/>
                <w:i/>
                <w:iCs/>
              </w:rPr>
              <w:t xml:space="preserve">Full </w:t>
            </w:r>
            <w:proofErr w:type="spellStart"/>
            <w:r>
              <w:rPr>
                <w:b/>
                <w:bCs/>
                <w:i/>
                <w:iCs/>
              </w:rPr>
              <w:t>name</w:t>
            </w:r>
            <w:proofErr w:type="spellEnd"/>
          </w:p>
        </w:tc>
        <w:tc>
          <w:tcPr>
            <w:tcW w:w="4247" w:type="dxa"/>
          </w:tcPr>
          <w:p w14:paraId="7C909EF9" w14:textId="1DC874ED" w:rsidR="00D87099" w:rsidRPr="00D87099" w:rsidRDefault="00CF765A" w:rsidP="00E52933">
            <w:pPr>
              <w:rPr>
                <w:b/>
                <w:bCs/>
                <w:i/>
                <w:iCs/>
              </w:rPr>
            </w:pPr>
            <w:proofErr w:type="spellStart"/>
            <w:r>
              <w:rPr>
                <w:b/>
                <w:bCs/>
                <w:i/>
                <w:iCs/>
              </w:rPr>
              <w:t>Photography</w:t>
            </w:r>
            <w:proofErr w:type="spellEnd"/>
          </w:p>
        </w:tc>
      </w:tr>
      <w:tr w:rsidR="003E79DD" w14:paraId="330292CE" w14:textId="77777777" w:rsidTr="00E52933">
        <w:tc>
          <w:tcPr>
            <w:tcW w:w="4247" w:type="dxa"/>
          </w:tcPr>
          <w:p w14:paraId="682BE6F7" w14:textId="15998A09" w:rsidR="003E79DD" w:rsidRDefault="003E79DD" w:rsidP="00E52933">
            <w:r>
              <w:t>Fernández Manzano, Antonio</w:t>
            </w:r>
          </w:p>
        </w:tc>
        <w:tc>
          <w:tcPr>
            <w:tcW w:w="4247" w:type="dxa"/>
            <w:vMerge w:val="restart"/>
          </w:tcPr>
          <w:p w14:paraId="77487D79" w14:textId="5D3A1947" w:rsidR="003E79DD" w:rsidRDefault="00A072FD" w:rsidP="00A072FD">
            <w:pPr>
              <w:jc w:val="center"/>
            </w:pPr>
            <w:r>
              <w:rPr>
                <w:noProof/>
              </w:rPr>
              <w:drawing>
                <wp:inline distT="0" distB="0" distL="0" distR="0" wp14:anchorId="18E8B1CE" wp14:editId="085D77C4">
                  <wp:extent cx="727710" cy="895091"/>
                  <wp:effectExtent l="76200" t="76200" r="129540" b="133985"/>
                  <wp:docPr id="8" name="Imagen 8" descr="Imagen que contiene hombre, persona,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toni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1459" cy="936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E79DD" w14:paraId="2F6B59FA" w14:textId="77777777" w:rsidTr="00E52933">
        <w:tc>
          <w:tcPr>
            <w:tcW w:w="4247" w:type="dxa"/>
          </w:tcPr>
          <w:p w14:paraId="04C6A874" w14:textId="763FA098" w:rsidR="003E79DD" w:rsidRPr="00D87099" w:rsidRDefault="000226E7" w:rsidP="00E52933">
            <w:pPr>
              <w:tabs>
                <w:tab w:val="left" w:pos="2384"/>
              </w:tabs>
              <w:rPr>
                <w:b/>
                <w:bCs/>
                <w:i/>
                <w:iCs/>
              </w:rPr>
            </w:pPr>
            <w:proofErr w:type="spellStart"/>
            <w:r>
              <w:rPr>
                <w:b/>
                <w:bCs/>
                <w:i/>
                <w:iCs/>
              </w:rPr>
              <w:t>Corporate</w:t>
            </w:r>
            <w:proofErr w:type="spellEnd"/>
            <w:r>
              <w:rPr>
                <w:b/>
                <w:bCs/>
                <w:i/>
                <w:iCs/>
              </w:rPr>
              <w:t xml:space="preserve"> email</w:t>
            </w:r>
            <w:r w:rsidR="003E79DD">
              <w:rPr>
                <w:b/>
                <w:bCs/>
                <w:i/>
                <w:iCs/>
              </w:rPr>
              <w:tab/>
            </w:r>
          </w:p>
        </w:tc>
        <w:tc>
          <w:tcPr>
            <w:tcW w:w="4247" w:type="dxa"/>
            <w:vMerge/>
          </w:tcPr>
          <w:p w14:paraId="543925C8" w14:textId="77777777" w:rsidR="003E79DD" w:rsidRDefault="003E79DD" w:rsidP="00E52933"/>
        </w:tc>
      </w:tr>
      <w:tr w:rsidR="003E79DD" w14:paraId="031BC1EA" w14:textId="77777777" w:rsidTr="00E52933">
        <w:tc>
          <w:tcPr>
            <w:tcW w:w="4247" w:type="dxa"/>
          </w:tcPr>
          <w:p w14:paraId="44678A03" w14:textId="69DC2B57" w:rsidR="003E79DD" w:rsidRDefault="004D2691" w:rsidP="00E52933">
            <w:hyperlink r:id="rId9" w:history="1">
              <w:r w:rsidRPr="0043032D">
                <w:rPr>
                  <w:rStyle w:val="Hipervnculo"/>
                </w:rPr>
                <w:t>antferman@alum.us.es</w:t>
              </w:r>
            </w:hyperlink>
          </w:p>
        </w:tc>
        <w:tc>
          <w:tcPr>
            <w:tcW w:w="4247" w:type="dxa"/>
            <w:vMerge/>
          </w:tcPr>
          <w:p w14:paraId="532665C9" w14:textId="77777777" w:rsidR="003E79DD" w:rsidRDefault="003E79DD" w:rsidP="00E52933"/>
        </w:tc>
      </w:tr>
      <w:tr w:rsidR="003E79DD" w14:paraId="757014FC" w14:textId="77777777" w:rsidTr="00E52933">
        <w:tc>
          <w:tcPr>
            <w:tcW w:w="4247" w:type="dxa"/>
          </w:tcPr>
          <w:p w14:paraId="5AEAE514" w14:textId="77777777" w:rsidR="003E79DD" w:rsidRPr="00D87099" w:rsidRDefault="003E79DD" w:rsidP="00E52933">
            <w:pPr>
              <w:rPr>
                <w:b/>
                <w:bCs/>
                <w:i/>
                <w:iCs/>
              </w:rPr>
            </w:pPr>
            <w:r>
              <w:rPr>
                <w:b/>
                <w:bCs/>
                <w:i/>
                <w:iCs/>
              </w:rPr>
              <w:t>Role</w:t>
            </w:r>
          </w:p>
        </w:tc>
        <w:tc>
          <w:tcPr>
            <w:tcW w:w="4247" w:type="dxa"/>
            <w:vMerge/>
          </w:tcPr>
          <w:p w14:paraId="00631D85" w14:textId="77777777" w:rsidR="003E79DD" w:rsidRDefault="003E79DD" w:rsidP="00E52933"/>
        </w:tc>
      </w:tr>
      <w:tr w:rsidR="003E79DD" w14:paraId="4E894599" w14:textId="77777777" w:rsidTr="00E52933">
        <w:tc>
          <w:tcPr>
            <w:tcW w:w="4247" w:type="dxa"/>
          </w:tcPr>
          <w:p w14:paraId="67E2050D" w14:textId="7E4BECAD" w:rsidR="003E79DD" w:rsidRDefault="000226E7" w:rsidP="00E52933">
            <w:proofErr w:type="spellStart"/>
            <w:r>
              <w:t>Developer</w:t>
            </w:r>
            <w:proofErr w:type="spellEnd"/>
          </w:p>
        </w:tc>
        <w:tc>
          <w:tcPr>
            <w:tcW w:w="4247" w:type="dxa"/>
            <w:vMerge/>
          </w:tcPr>
          <w:p w14:paraId="64E8B589" w14:textId="77777777" w:rsidR="003E79DD" w:rsidRDefault="003E79DD" w:rsidP="00E52933"/>
        </w:tc>
      </w:tr>
      <w:tr w:rsidR="003E79DD" w14:paraId="61B91F23" w14:textId="77777777" w:rsidTr="00E52933">
        <w:tc>
          <w:tcPr>
            <w:tcW w:w="4247" w:type="dxa"/>
          </w:tcPr>
          <w:p w14:paraId="727C5EBA" w14:textId="0B939C9C" w:rsidR="003E79DD" w:rsidRPr="003E79DD" w:rsidRDefault="003E79DD" w:rsidP="00E52933">
            <w:pPr>
              <w:rPr>
                <w:b/>
                <w:bCs/>
                <w:i/>
                <w:iCs/>
              </w:rPr>
            </w:pPr>
            <w:proofErr w:type="spellStart"/>
            <w:r>
              <w:rPr>
                <w:b/>
                <w:bCs/>
                <w:i/>
                <w:iCs/>
              </w:rPr>
              <w:t>Evalua</w:t>
            </w:r>
            <w:r w:rsidR="000226E7">
              <w:rPr>
                <w:b/>
                <w:bCs/>
                <w:i/>
                <w:iCs/>
              </w:rPr>
              <w:t>tion</w:t>
            </w:r>
            <w:proofErr w:type="spellEnd"/>
          </w:p>
        </w:tc>
        <w:tc>
          <w:tcPr>
            <w:tcW w:w="4247" w:type="dxa"/>
            <w:vMerge/>
          </w:tcPr>
          <w:p w14:paraId="284B0986" w14:textId="77777777" w:rsidR="003E79DD" w:rsidRDefault="003E79DD" w:rsidP="00E52933"/>
        </w:tc>
      </w:tr>
      <w:tr w:rsidR="003E79DD" w14:paraId="34653C95" w14:textId="77777777" w:rsidTr="00E52933">
        <w:tc>
          <w:tcPr>
            <w:tcW w:w="4247" w:type="dxa"/>
          </w:tcPr>
          <w:p w14:paraId="2094EE0C" w14:textId="77777777" w:rsidR="003E79DD" w:rsidRDefault="003E79DD" w:rsidP="00E52933"/>
        </w:tc>
        <w:tc>
          <w:tcPr>
            <w:tcW w:w="4247" w:type="dxa"/>
            <w:vMerge/>
          </w:tcPr>
          <w:p w14:paraId="0C7D0CEB" w14:textId="77777777" w:rsidR="003E79DD" w:rsidRDefault="003E79DD" w:rsidP="00E52933"/>
        </w:tc>
      </w:tr>
    </w:tbl>
    <w:p w14:paraId="5E711142" w14:textId="47D8C654" w:rsidR="00D87099" w:rsidRDefault="00D87099" w:rsidP="003354B7"/>
    <w:tbl>
      <w:tblPr>
        <w:tblStyle w:val="Tablaconcuadrcula"/>
        <w:tblW w:w="0" w:type="auto"/>
        <w:tblLook w:val="04A0" w:firstRow="1" w:lastRow="0" w:firstColumn="1" w:lastColumn="0" w:noHBand="0" w:noVBand="1"/>
      </w:tblPr>
      <w:tblGrid>
        <w:gridCol w:w="4247"/>
        <w:gridCol w:w="4247"/>
      </w:tblGrid>
      <w:tr w:rsidR="00D87099" w14:paraId="5CAF1757" w14:textId="77777777" w:rsidTr="00E52933">
        <w:tc>
          <w:tcPr>
            <w:tcW w:w="4247" w:type="dxa"/>
          </w:tcPr>
          <w:p w14:paraId="033FEFF4" w14:textId="5BFF8FDE" w:rsidR="00D87099" w:rsidRPr="00D87099" w:rsidRDefault="000226E7" w:rsidP="00E52933">
            <w:pPr>
              <w:rPr>
                <w:b/>
                <w:bCs/>
                <w:i/>
                <w:iCs/>
              </w:rPr>
            </w:pPr>
            <w:r>
              <w:rPr>
                <w:b/>
                <w:bCs/>
                <w:i/>
                <w:iCs/>
              </w:rPr>
              <w:t xml:space="preserve">Full </w:t>
            </w:r>
            <w:proofErr w:type="spellStart"/>
            <w:r>
              <w:rPr>
                <w:b/>
                <w:bCs/>
                <w:i/>
                <w:iCs/>
              </w:rPr>
              <w:t>name</w:t>
            </w:r>
            <w:proofErr w:type="spellEnd"/>
          </w:p>
        </w:tc>
        <w:tc>
          <w:tcPr>
            <w:tcW w:w="4247" w:type="dxa"/>
          </w:tcPr>
          <w:p w14:paraId="46E5104C" w14:textId="1386BDA9" w:rsidR="00D87099" w:rsidRPr="00D87099" w:rsidRDefault="00CF765A" w:rsidP="00E52933">
            <w:pPr>
              <w:rPr>
                <w:b/>
                <w:bCs/>
                <w:i/>
                <w:iCs/>
              </w:rPr>
            </w:pPr>
            <w:proofErr w:type="spellStart"/>
            <w:r>
              <w:rPr>
                <w:b/>
                <w:bCs/>
                <w:i/>
                <w:iCs/>
              </w:rPr>
              <w:t>Photography</w:t>
            </w:r>
            <w:proofErr w:type="spellEnd"/>
          </w:p>
        </w:tc>
      </w:tr>
      <w:tr w:rsidR="00056C7A" w14:paraId="53ADAE0B" w14:textId="77777777" w:rsidTr="00E52933">
        <w:tc>
          <w:tcPr>
            <w:tcW w:w="4247" w:type="dxa"/>
          </w:tcPr>
          <w:p w14:paraId="441F4C62" w14:textId="5CE7032D" w:rsidR="00056C7A" w:rsidRDefault="00056C7A" w:rsidP="00E52933">
            <w:r>
              <w:t>García Villalobos, Abraham</w:t>
            </w:r>
          </w:p>
        </w:tc>
        <w:tc>
          <w:tcPr>
            <w:tcW w:w="4247" w:type="dxa"/>
            <w:vMerge w:val="restart"/>
          </w:tcPr>
          <w:p w14:paraId="7FC21507" w14:textId="538BAD1B" w:rsidR="00056C7A" w:rsidRDefault="00056C7A" w:rsidP="00056C7A">
            <w:pPr>
              <w:jc w:val="center"/>
            </w:pPr>
            <w:r>
              <w:rPr>
                <w:noProof/>
              </w:rPr>
              <w:drawing>
                <wp:inline distT="0" distB="0" distL="0" distR="0" wp14:anchorId="307CD25B" wp14:editId="434E3176">
                  <wp:extent cx="853739" cy="896958"/>
                  <wp:effectExtent l="76200" t="76200" r="137160" b="132080"/>
                  <wp:docPr id="2" name="Imagen 2" descr="Imagen que contiene persona, ropa,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raha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9768" cy="924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56C7A" w14:paraId="4C338308" w14:textId="77777777" w:rsidTr="00E52933">
        <w:tc>
          <w:tcPr>
            <w:tcW w:w="4247" w:type="dxa"/>
          </w:tcPr>
          <w:p w14:paraId="48FAC99E" w14:textId="70B36A5C" w:rsidR="00056C7A" w:rsidRPr="00D87099" w:rsidRDefault="000226E7" w:rsidP="00E52933">
            <w:pPr>
              <w:tabs>
                <w:tab w:val="left" w:pos="2384"/>
              </w:tabs>
              <w:rPr>
                <w:b/>
                <w:bCs/>
                <w:i/>
                <w:iCs/>
              </w:rPr>
            </w:pPr>
            <w:proofErr w:type="spellStart"/>
            <w:r>
              <w:rPr>
                <w:b/>
                <w:bCs/>
                <w:i/>
                <w:iCs/>
              </w:rPr>
              <w:t>Corporate</w:t>
            </w:r>
            <w:proofErr w:type="spellEnd"/>
            <w:r>
              <w:rPr>
                <w:b/>
                <w:bCs/>
                <w:i/>
                <w:iCs/>
              </w:rPr>
              <w:t xml:space="preserve"> email</w:t>
            </w:r>
            <w:r w:rsidR="00056C7A">
              <w:rPr>
                <w:b/>
                <w:bCs/>
                <w:i/>
                <w:iCs/>
              </w:rPr>
              <w:tab/>
            </w:r>
          </w:p>
        </w:tc>
        <w:tc>
          <w:tcPr>
            <w:tcW w:w="4247" w:type="dxa"/>
            <w:vMerge/>
          </w:tcPr>
          <w:p w14:paraId="58158245" w14:textId="77777777" w:rsidR="00056C7A" w:rsidRDefault="00056C7A" w:rsidP="00E52933"/>
        </w:tc>
      </w:tr>
      <w:tr w:rsidR="00056C7A" w14:paraId="21E87380" w14:textId="77777777" w:rsidTr="00E52933">
        <w:tc>
          <w:tcPr>
            <w:tcW w:w="4247" w:type="dxa"/>
          </w:tcPr>
          <w:p w14:paraId="6F36AE4F" w14:textId="34836F56" w:rsidR="00056C7A" w:rsidRDefault="004D2691" w:rsidP="00E52933">
            <w:hyperlink r:id="rId11" w:history="1">
              <w:r w:rsidRPr="0043032D">
                <w:rPr>
                  <w:rStyle w:val="Hipervnculo"/>
                </w:rPr>
                <w:t>abrgarvil@alum.us.es</w:t>
              </w:r>
            </w:hyperlink>
          </w:p>
        </w:tc>
        <w:tc>
          <w:tcPr>
            <w:tcW w:w="4247" w:type="dxa"/>
            <w:vMerge/>
          </w:tcPr>
          <w:p w14:paraId="1FC9F5D3" w14:textId="77777777" w:rsidR="00056C7A" w:rsidRDefault="00056C7A" w:rsidP="00E52933"/>
        </w:tc>
      </w:tr>
      <w:tr w:rsidR="00056C7A" w14:paraId="21A2FAEB" w14:textId="77777777" w:rsidTr="00E52933">
        <w:tc>
          <w:tcPr>
            <w:tcW w:w="4247" w:type="dxa"/>
          </w:tcPr>
          <w:p w14:paraId="6DA3B2CA" w14:textId="77777777" w:rsidR="00056C7A" w:rsidRPr="00D87099" w:rsidRDefault="00056C7A" w:rsidP="00E52933">
            <w:pPr>
              <w:rPr>
                <w:b/>
                <w:bCs/>
                <w:i/>
                <w:iCs/>
              </w:rPr>
            </w:pPr>
            <w:r>
              <w:rPr>
                <w:b/>
                <w:bCs/>
                <w:i/>
                <w:iCs/>
              </w:rPr>
              <w:t>Role</w:t>
            </w:r>
          </w:p>
        </w:tc>
        <w:tc>
          <w:tcPr>
            <w:tcW w:w="4247" w:type="dxa"/>
            <w:vMerge/>
          </w:tcPr>
          <w:p w14:paraId="3C0EDF8D" w14:textId="77777777" w:rsidR="00056C7A" w:rsidRDefault="00056C7A" w:rsidP="00E52933"/>
        </w:tc>
      </w:tr>
      <w:tr w:rsidR="00056C7A" w14:paraId="71838965" w14:textId="77777777" w:rsidTr="00E52933">
        <w:tc>
          <w:tcPr>
            <w:tcW w:w="4247" w:type="dxa"/>
          </w:tcPr>
          <w:p w14:paraId="0480C2EC" w14:textId="13A2EDF5" w:rsidR="00056C7A" w:rsidRDefault="00056C7A" w:rsidP="00E52933">
            <w:proofErr w:type="spellStart"/>
            <w:r>
              <w:t>De</w:t>
            </w:r>
            <w:r w:rsidR="000226E7">
              <w:t>veloper</w:t>
            </w:r>
            <w:proofErr w:type="spellEnd"/>
          </w:p>
        </w:tc>
        <w:tc>
          <w:tcPr>
            <w:tcW w:w="4247" w:type="dxa"/>
            <w:vMerge/>
          </w:tcPr>
          <w:p w14:paraId="5AC27807" w14:textId="77777777" w:rsidR="00056C7A" w:rsidRDefault="00056C7A" w:rsidP="00E52933"/>
        </w:tc>
      </w:tr>
      <w:tr w:rsidR="00056C7A" w14:paraId="59CD2EEE" w14:textId="77777777" w:rsidTr="00E52933">
        <w:tc>
          <w:tcPr>
            <w:tcW w:w="4247" w:type="dxa"/>
          </w:tcPr>
          <w:p w14:paraId="518D61A6" w14:textId="6E49D51E" w:rsidR="00056C7A" w:rsidRPr="00056C7A" w:rsidRDefault="00056C7A" w:rsidP="00E52933">
            <w:pPr>
              <w:rPr>
                <w:b/>
                <w:bCs/>
                <w:i/>
                <w:iCs/>
              </w:rPr>
            </w:pPr>
            <w:proofErr w:type="spellStart"/>
            <w:r>
              <w:rPr>
                <w:b/>
                <w:bCs/>
                <w:i/>
                <w:iCs/>
              </w:rPr>
              <w:t>Evalua</w:t>
            </w:r>
            <w:r w:rsidR="000226E7">
              <w:rPr>
                <w:b/>
                <w:bCs/>
                <w:i/>
                <w:iCs/>
              </w:rPr>
              <w:t>tio</w:t>
            </w:r>
            <w:r>
              <w:rPr>
                <w:b/>
                <w:bCs/>
                <w:i/>
                <w:iCs/>
              </w:rPr>
              <w:t>n</w:t>
            </w:r>
            <w:proofErr w:type="spellEnd"/>
          </w:p>
        </w:tc>
        <w:tc>
          <w:tcPr>
            <w:tcW w:w="4247" w:type="dxa"/>
            <w:vMerge/>
          </w:tcPr>
          <w:p w14:paraId="37E7FC77" w14:textId="77777777" w:rsidR="00056C7A" w:rsidRDefault="00056C7A" w:rsidP="00E52933"/>
        </w:tc>
      </w:tr>
      <w:tr w:rsidR="00056C7A" w14:paraId="1F42914B" w14:textId="77777777" w:rsidTr="00E52933">
        <w:tc>
          <w:tcPr>
            <w:tcW w:w="4247" w:type="dxa"/>
          </w:tcPr>
          <w:p w14:paraId="5EE0B21A" w14:textId="77777777" w:rsidR="00056C7A" w:rsidRDefault="00056C7A" w:rsidP="00E52933"/>
        </w:tc>
        <w:tc>
          <w:tcPr>
            <w:tcW w:w="4247" w:type="dxa"/>
            <w:vMerge/>
          </w:tcPr>
          <w:p w14:paraId="6D1D7C9D" w14:textId="77777777" w:rsidR="00056C7A" w:rsidRDefault="00056C7A" w:rsidP="00E52933"/>
        </w:tc>
      </w:tr>
    </w:tbl>
    <w:p w14:paraId="623D5A28" w14:textId="6A20860E" w:rsidR="00D87099" w:rsidRDefault="00D87099" w:rsidP="003354B7"/>
    <w:tbl>
      <w:tblPr>
        <w:tblStyle w:val="Tablaconcuadrcula"/>
        <w:tblW w:w="0" w:type="auto"/>
        <w:tblLook w:val="04A0" w:firstRow="1" w:lastRow="0" w:firstColumn="1" w:lastColumn="0" w:noHBand="0" w:noVBand="1"/>
      </w:tblPr>
      <w:tblGrid>
        <w:gridCol w:w="4247"/>
        <w:gridCol w:w="4247"/>
      </w:tblGrid>
      <w:tr w:rsidR="00217381" w14:paraId="5E337FB6" w14:textId="77777777" w:rsidTr="00E52933">
        <w:tc>
          <w:tcPr>
            <w:tcW w:w="4247" w:type="dxa"/>
          </w:tcPr>
          <w:p w14:paraId="7A31FC8C" w14:textId="696179EE" w:rsidR="00661CA4" w:rsidRPr="00D87099" w:rsidRDefault="000226E7" w:rsidP="00E52933">
            <w:pPr>
              <w:rPr>
                <w:b/>
                <w:bCs/>
                <w:i/>
                <w:iCs/>
              </w:rPr>
            </w:pPr>
            <w:r>
              <w:rPr>
                <w:b/>
                <w:bCs/>
                <w:i/>
                <w:iCs/>
              </w:rPr>
              <w:t xml:space="preserve">Full </w:t>
            </w:r>
            <w:proofErr w:type="spellStart"/>
            <w:r>
              <w:rPr>
                <w:b/>
                <w:bCs/>
                <w:i/>
                <w:iCs/>
              </w:rPr>
              <w:t>name</w:t>
            </w:r>
            <w:proofErr w:type="spellEnd"/>
          </w:p>
        </w:tc>
        <w:tc>
          <w:tcPr>
            <w:tcW w:w="4247" w:type="dxa"/>
          </w:tcPr>
          <w:p w14:paraId="6AB288B5" w14:textId="6CCB9FFA" w:rsidR="00661CA4" w:rsidRPr="00D87099" w:rsidRDefault="00CF765A" w:rsidP="00E52933">
            <w:pPr>
              <w:rPr>
                <w:b/>
                <w:bCs/>
                <w:i/>
                <w:iCs/>
              </w:rPr>
            </w:pPr>
            <w:proofErr w:type="spellStart"/>
            <w:r>
              <w:rPr>
                <w:b/>
                <w:bCs/>
                <w:i/>
                <w:iCs/>
              </w:rPr>
              <w:t>Photography</w:t>
            </w:r>
            <w:proofErr w:type="spellEnd"/>
          </w:p>
        </w:tc>
      </w:tr>
      <w:tr w:rsidR="000D7370" w14:paraId="0F8AD529" w14:textId="77777777" w:rsidTr="00E52933">
        <w:tc>
          <w:tcPr>
            <w:tcW w:w="4247" w:type="dxa"/>
          </w:tcPr>
          <w:p w14:paraId="78B761E6" w14:textId="6C752DC9" w:rsidR="000D7370" w:rsidRDefault="000D7370" w:rsidP="00E52933">
            <w:r>
              <w:t>Guerrero Romero, Martín Arturo</w:t>
            </w:r>
          </w:p>
        </w:tc>
        <w:tc>
          <w:tcPr>
            <w:tcW w:w="4247" w:type="dxa"/>
            <w:vMerge w:val="restart"/>
          </w:tcPr>
          <w:p w14:paraId="2E33AD44" w14:textId="3BE4CB9A" w:rsidR="000D7370" w:rsidRDefault="00217381" w:rsidP="00217381">
            <w:pPr>
              <w:jc w:val="center"/>
            </w:pPr>
            <w:r>
              <w:rPr>
                <w:noProof/>
              </w:rPr>
              <w:drawing>
                <wp:inline distT="0" distB="0" distL="0" distR="0" wp14:anchorId="5363AD15" wp14:editId="572FABAC">
                  <wp:extent cx="786941" cy="922323"/>
                  <wp:effectExtent l="76200" t="76200" r="127635" b="125730"/>
                  <wp:docPr id="3" name="Imagen 3" descr="Imagen que contiene persona, pared, corbat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tín.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12916" cy="952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D7370" w14:paraId="3BFD1E62" w14:textId="77777777" w:rsidTr="00E52933">
        <w:tc>
          <w:tcPr>
            <w:tcW w:w="4247" w:type="dxa"/>
          </w:tcPr>
          <w:p w14:paraId="5C2035FF" w14:textId="3023ABF9" w:rsidR="000D7370" w:rsidRPr="00D87099" w:rsidRDefault="000226E7" w:rsidP="00E52933">
            <w:pPr>
              <w:tabs>
                <w:tab w:val="left" w:pos="2384"/>
              </w:tabs>
              <w:rPr>
                <w:b/>
                <w:bCs/>
                <w:i/>
                <w:iCs/>
              </w:rPr>
            </w:pPr>
            <w:proofErr w:type="spellStart"/>
            <w:r>
              <w:rPr>
                <w:b/>
                <w:bCs/>
                <w:i/>
                <w:iCs/>
              </w:rPr>
              <w:t>Corporate</w:t>
            </w:r>
            <w:proofErr w:type="spellEnd"/>
            <w:r>
              <w:rPr>
                <w:b/>
                <w:bCs/>
                <w:i/>
                <w:iCs/>
              </w:rPr>
              <w:t xml:space="preserve"> email</w:t>
            </w:r>
          </w:p>
        </w:tc>
        <w:tc>
          <w:tcPr>
            <w:tcW w:w="4247" w:type="dxa"/>
            <w:vMerge/>
          </w:tcPr>
          <w:p w14:paraId="5AC46900" w14:textId="77777777" w:rsidR="000D7370" w:rsidRDefault="000D7370" w:rsidP="00E52933"/>
        </w:tc>
      </w:tr>
      <w:tr w:rsidR="000D7370" w14:paraId="34EB1351" w14:textId="77777777" w:rsidTr="00E52933">
        <w:tc>
          <w:tcPr>
            <w:tcW w:w="4247" w:type="dxa"/>
          </w:tcPr>
          <w:p w14:paraId="78837954" w14:textId="3AA57598" w:rsidR="000D7370" w:rsidRDefault="004D2691" w:rsidP="00E52933">
            <w:hyperlink r:id="rId13" w:history="1">
              <w:r w:rsidRPr="0043032D">
                <w:rPr>
                  <w:rStyle w:val="Hipervnculo"/>
                </w:rPr>
                <w:t>marguerom1@alum.us.es</w:t>
              </w:r>
            </w:hyperlink>
          </w:p>
        </w:tc>
        <w:tc>
          <w:tcPr>
            <w:tcW w:w="4247" w:type="dxa"/>
            <w:vMerge/>
          </w:tcPr>
          <w:p w14:paraId="66D282A6" w14:textId="77777777" w:rsidR="000D7370" w:rsidRDefault="000D7370" w:rsidP="00E52933"/>
        </w:tc>
      </w:tr>
      <w:tr w:rsidR="000D7370" w14:paraId="40023CAD" w14:textId="77777777" w:rsidTr="00E52933">
        <w:tc>
          <w:tcPr>
            <w:tcW w:w="4247" w:type="dxa"/>
          </w:tcPr>
          <w:p w14:paraId="3950CB50" w14:textId="77777777" w:rsidR="000D7370" w:rsidRPr="00D87099" w:rsidRDefault="000D7370" w:rsidP="00E52933">
            <w:pPr>
              <w:rPr>
                <w:b/>
                <w:bCs/>
                <w:i/>
                <w:iCs/>
              </w:rPr>
            </w:pPr>
            <w:r>
              <w:rPr>
                <w:b/>
                <w:bCs/>
                <w:i/>
                <w:iCs/>
              </w:rPr>
              <w:t>Role</w:t>
            </w:r>
          </w:p>
        </w:tc>
        <w:tc>
          <w:tcPr>
            <w:tcW w:w="4247" w:type="dxa"/>
            <w:vMerge/>
          </w:tcPr>
          <w:p w14:paraId="6B94A170" w14:textId="77777777" w:rsidR="000D7370" w:rsidRDefault="000D7370" w:rsidP="00E52933"/>
        </w:tc>
      </w:tr>
      <w:tr w:rsidR="000D7370" w14:paraId="1214301E" w14:textId="77777777" w:rsidTr="00E52933">
        <w:tc>
          <w:tcPr>
            <w:tcW w:w="4247" w:type="dxa"/>
          </w:tcPr>
          <w:p w14:paraId="30DE7D69" w14:textId="502791E4" w:rsidR="000D7370" w:rsidRDefault="000D7370" w:rsidP="00E52933">
            <w:proofErr w:type="spellStart"/>
            <w:r>
              <w:t>Anal</w:t>
            </w:r>
            <w:r w:rsidR="000226E7">
              <w:t>yst</w:t>
            </w:r>
            <w:proofErr w:type="spellEnd"/>
          </w:p>
        </w:tc>
        <w:tc>
          <w:tcPr>
            <w:tcW w:w="4247" w:type="dxa"/>
            <w:vMerge/>
          </w:tcPr>
          <w:p w14:paraId="627DE056" w14:textId="77777777" w:rsidR="000D7370" w:rsidRDefault="000D7370" w:rsidP="00E52933"/>
        </w:tc>
      </w:tr>
      <w:tr w:rsidR="000D7370" w14:paraId="5FA9C4FF" w14:textId="77777777" w:rsidTr="00E52933">
        <w:tc>
          <w:tcPr>
            <w:tcW w:w="4247" w:type="dxa"/>
          </w:tcPr>
          <w:p w14:paraId="6F9AC412" w14:textId="0EC1ADF4" w:rsidR="000D7370" w:rsidRPr="000D7370" w:rsidRDefault="000D7370" w:rsidP="00E52933">
            <w:pPr>
              <w:rPr>
                <w:b/>
                <w:bCs/>
                <w:i/>
                <w:iCs/>
              </w:rPr>
            </w:pPr>
            <w:proofErr w:type="spellStart"/>
            <w:r>
              <w:rPr>
                <w:b/>
                <w:bCs/>
                <w:i/>
                <w:iCs/>
              </w:rPr>
              <w:t>Evalua</w:t>
            </w:r>
            <w:r w:rsidR="000226E7">
              <w:rPr>
                <w:b/>
                <w:bCs/>
                <w:i/>
                <w:iCs/>
              </w:rPr>
              <w:t>tio</w:t>
            </w:r>
            <w:r>
              <w:rPr>
                <w:b/>
                <w:bCs/>
                <w:i/>
                <w:iCs/>
              </w:rPr>
              <w:t>n</w:t>
            </w:r>
            <w:proofErr w:type="spellEnd"/>
          </w:p>
        </w:tc>
        <w:tc>
          <w:tcPr>
            <w:tcW w:w="4247" w:type="dxa"/>
            <w:vMerge/>
          </w:tcPr>
          <w:p w14:paraId="1F60CD1E" w14:textId="77777777" w:rsidR="000D7370" w:rsidRDefault="000D7370" w:rsidP="00E52933"/>
        </w:tc>
      </w:tr>
      <w:tr w:rsidR="000D7370" w14:paraId="1B277EE3" w14:textId="77777777" w:rsidTr="00E52933">
        <w:tc>
          <w:tcPr>
            <w:tcW w:w="4247" w:type="dxa"/>
          </w:tcPr>
          <w:p w14:paraId="6A73B9D2" w14:textId="77777777" w:rsidR="000D7370" w:rsidRDefault="000D7370" w:rsidP="00E52933"/>
        </w:tc>
        <w:tc>
          <w:tcPr>
            <w:tcW w:w="4247" w:type="dxa"/>
            <w:vMerge/>
          </w:tcPr>
          <w:p w14:paraId="74AC9044" w14:textId="77777777" w:rsidR="000D7370" w:rsidRDefault="000D7370" w:rsidP="00E52933"/>
        </w:tc>
      </w:tr>
    </w:tbl>
    <w:p w14:paraId="19CFC581" w14:textId="2A18634E" w:rsidR="003D7478" w:rsidRDefault="003D7478">
      <w:pPr>
        <w:rPr>
          <w:rFonts w:ascii="Times New Roman" w:hAnsi="Times New Roman" w:cs="Times New Roman"/>
          <w:sz w:val="22"/>
        </w:rPr>
      </w:pPr>
    </w:p>
    <w:p w14:paraId="04A677AA" w14:textId="01495D73" w:rsidR="005418D8" w:rsidRDefault="005418D8">
      <w:pPr>
        <w:rPr>
          <w:rFonts w:ascii="Times New Roman" w:hAnsi="Times New Roman" w:cs="Times New Roman"/>
          <w:sz w:val="22"/>
        </w:rPr>
      </w:pPr>
    </w:p>
    <w:p w14:paraId="7692AA17" w14:textId="77777777" w:rsidR="005418D8" w:rsidRDefault="005418D8">
      <w:pPr>
        <w:rPr>
          <w:rFonts w:ascii="Times New Roman" w:hAnsi="Times New Roman" w:cs="Times New Roman"/>
          <w:sz w:val="22"/>
        </w:rPr>
      </w:pPr>
      <w:bookmarkStart w:id="0" w:name="_GoBack"/>
      <w:bookmarkEnd w:id="0"/>
    </w:p>
    <w:tbl>
      <w:tblPr>
        <w:tblStyle w:val="Tablaconcuadrcula"/>
        <w:tblW w:w="0" w:type="auto"/>
        <w:tblLook w:val="04A0" w:firstRow="1" w:lastRow="0" w:firstColumn="1" w:lastColumn="0" w:noHBand="0" w:noVBand="1"/>
      </w:tblPr>
      <w:tblGrid>
        <w:gridCol w:w="4247"/>
        <w:gridCol w:w="4247"/>
      </w:tblGrid>
      <w:tr w:rsidR="003D7478" w14:paraId="695369E4" w14:textId="77777777" w:rsidTr="006A1EF1">
        <w:tc>
          <w:tcPr>
            <w:tcW w:w="4247" w:type="dxa"/>
          </w:tcPr>
          <w:p w14:paraId="4EF22857" w14:textId="77777777" w:rsidR="003D7478" w:rsidRPr="00D87099" w:rsidRDefault="003D7478" w:rsidP="006A1EF1">
            <w:pPr>
              <w:rPr>
                <w:b/>
                <w:bCs/>
                <w:i/>
                <w:iCs/>
              </w:rPr>
            </w:pPr>
            <w:r>
              <w:rPr>
                <w:b/>
                <w:bCs/>
                <w:i/>
                <w:iCs/>
              </w:rPr>
              <w:lastRenderedPageBreak/>
              <w:t xml:space="preserve">Full </w:t>
            </w:r>
            <w:proofErr w:type="spellStart"/>
            <w:r>
              <w:rPr>
                <w:b/>
                <w:bCs/>
                <w:i/>
                <w:iCs/>
              </w:rPr>
              <w:t>name</w:t>
            </w:r>
            <w:proofErr w:type="spellEnd"/>
          </w:p>
        </w:tc>
        <w:tc>
          <w:tcPr>
            <w:tcW w:w="4247" w:type="dxa"/>
          </w:tcPr>
          <w:p w14:paraId="3B027BC8" w14:textId="5892697B" w:rsidR="003D7478" w:rsidRPr="00D87099" w:rsidRDefault="00CF765A" w:rsidP="006A1EF1">
            <w:pPr>
              <w:rPr>
                <w:b/>
                <w:bCs/>
                <w:i/>
                <w:iCs/>
              </w:rPr>
            </w:pPr>
            <w:proofErr w:type="spellStart"/>
            <w:r>
              <w:rPr>
                <w:b/>
                <w:bCs/>
                <w:i/>
                <w:iCs/>
              </w:rPr>
              <w:t>Photography</w:t>
            </w:r>
            <w:proofErr w:type="spellEnd"/>
          </w:p>
        </w:tc>
      </w:tr>
      <w:tr w:rsidR="003D7478" w14:paraId="42C04B36" w14:textId="77777777" w:rsidTr="006A1EF1">
        <w:tc>
          <w:tcPr>
            <w:tcW w:w="4247" w:type="dxa"/>
          </w:tcPr>
          <w:p w14:paraId="40123F8C" w14:textId="4F53F75D" w:rsidR="003D7478" w:rsidRDefault="003D7478" w:rsidP="006A1EF1">
            <w:r>
              <w:t>Hu, Chao</w:t>
            </w:r>
          </w:p>
        </w:tc>
        <w:tc>
          <w:tcPr>
            <w:tcW w:w="4247" w:type="dxa"/>
            <w:vMerge w:val="restart"/>
          </w:tcPr>
          <w:p w14:paraId="171CB108" w14:textId="6CFF2CB1" w:rsidR="003D7478" w:rsidRDefault="003D7478" w:rsidP="006A1EF1">
            <w:pPr>
              <w:jc w:val="center"/>
            </w:pPr>
            <w:r>
              <w:rPr>
                <w:noProof/>
              </w:rPr>
              <w:drawing>
                <wp:inline distT="0" distB="0" distL="0" distR="0" wp14:anchorId="14626D87" wp14:editId="1F1084D3">
                  <wp:extent cx="880921" cy="880921"/>
                  <wp:effectExtent l="76200" t="76200" r="128905" b="128905"/>
                  <wp:docPr id="4" name="Imagen 4" descr="Imagen que contiene persona, pared, interior, corba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o.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6485" cy="896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D7478" w14:paraId="56A46CFE" w14:textId="77777777" w:rsidTr="006A1EF1">
        <w:tc>
          <w:tcPr>
            <w:tcW w:w="4247" w:type="dxa"/>
          </w:tcPr>
          <w:p w14:paraId="66121F25" w14:textId="77777777" w:rsidR="003D7478" w:rsidRPr="00D87099" w:rsidRDefault="003D7478" w:rsidP="006A1EF1">
            <w:pPr>
              <w:tabs>
                <w:tab w:val="left" w:pos="2384"/>
              </w:tabs>
              <w:rPr>
                <w:b/>
                <w:bCs/>
                <w:i/>
                <w:iCs/>
              </w:rPr>
            </w:pPr>
            <w:proofErr w:type="spellStart"/>
            <w:r>
              <w:rPr>
                <w:b/>
                <w:bCs/>
                <w:i/>
                <w:iCs/>
              </w:rPr>
              <w:t>Corporate</w:t>
            </w:r>
            <w:proofErr w:type="spellEnd"/>
            <w:r>
              <w:rPr>
                <w:b/>
                <w:bCs/>
                <w:i/>
                <w:iCs/>
              </w:rPr>
              <w:t xml:space="preserve"> email</w:t>
            </w:r>
            <w:r>
              <w:rPr>
                <w:b/>
                <w:bCs/>
                <w:i/>
                <w:iCs/>
              </w:rPr>
              <w:tab/>
            </w:r>
          </w:p>
        </w:tc>
        <w:tc>
          <w:tcPr>
            <w:tcW w:w="4247" w:type="dxa"/>
            <w:vMerge/>
          </w:tcPr>
          <w:p w14:paraId="6041C80C" w14:textId="77777777" w:rsidR="003D7478" w:rsidRDefault="003D7478" w:rsidP="006A1EF1"/>
        </w:tc>
      </w:tr>
      <w:tr w:rsidR="003D7478" w14:paraId="08085DF0" w14:textId="77777777" w:rsidTr="006A1EF1">
        <w:tc>
          <w:tcPr>
            <w:tcW w:w="4247" w:type="dxa"/>
          </w:tcPr>
          <w:p w14:paraId="7CF6370B" w14:textId="49C2A961" w:rsidR="003D7478" w:rsidRDefault="003D7478" w:rsidP="006A1EF1">
            <w:r>
              <w:t>chau@alum.us.es</w:t>
            </w:r>
          </w:p>
        </w:tc>
        <w:tc>
          <w:tcPr>
            <w:tcW w:w="4247" w:type="dxa"/>
            <w:vMerge/>
          </w:tcPr>
          <w:p w14:paraId="0CAA9AFC" w14:textId="77777777" w:rsidR="003D7478" w:rsidRDefault="003D7478" w:rsidP="006A1EF1"/>
        </w:tc>
      </w:tr>
      <w:tr w:rsidR="003D7478" w14:paraId="00379AB6" w14:textId="77777777" w:rsidTr="006A1EF1">
        <w:tc>
          <w:tcPr>
            <w:tcW w:w="4247" w:type="dxa"/>
          </w:tcPr>
          <w:p w14:paraId="44086FFE" w14:textId="77777777" w:rsidR="003D7478" w:rsidRPr="00D87099" w:rsidRDefault="003D7478" w:rsidP="006A1EF1">
            <w:pPr>
              <w:rPr>
                <w:b/>
                <w:bCs/>
                <w:i/>
                <w:iCs/>
              </w:rPr>
            </w:pPr>
            <w:r>
              <w:rPr>
                <w:b/>
                <w:bCs/>
                <w:i/>
                <w:iCs/>
              </w:rPr>
              <w:t>Role</w:t>
            </w:r>
          </w:p>
        </w:tc>
        <w:tc>
          <w:tcPr>
            <w:tcW w:w="4247" w:type="dxa"/>
            <w:vMerge/>
          </w:tcPr>
          <w:p w14:paraId="12BD38C5" w14:textId="77777777" w:rsidR="003D7478" w:rsidRDefault="003D7478" w:rsidP="006A1EF1"/>
        </w:tc>
      </w:tr>
      <w:tr w:rsidR="003D7478" w14:paraId="7A19215B" w14:textId="77777777" w:rsidTr="006A1EF1">
        <w:tc>
          <w:tcPr>
            <w:tcW w:w="4247" w:type="dxa"/>
          </w:tcPr>
          <w:p w14:paraId="7036F3FB" w14:textId="4B2AD7E2" w:rsidR="003D7478" w:rsidRDefault="003D7478" w:rsidP="006A1EF1">
            <w:proofErr w:type="spellStart"/>
            <w:r>
              <w:t>Operator</w:t>
            </w:r>
            <w:proofErr w:type="spellEnd"/>
          </w:p>
        </w:tc>
        <w:tc>
          <w:tcPr>
            <w:tcW w:w="4247" w:type="dxa"/>
            <w:vMerge/>
          </w:tcPr>
          <w:p w14:paraId="073AE969" w14:textId="77777777" w:rsidR="003D7478" w:rsidRDefault="003D7478" w:rsidP="006A1EF1"/>
        </w:tc>
      </w:tr>
      <w:tr w:rsidR="003D7478" w14:paraId="74811D2C" w14:textId="77777777" w:rsidTr="006A1EF1">
        <w:tc>
          <w:tcPr>
            <w:tcW w:w="4247" w:type="dxa"/>
          </w:tcPr>
          <w:p w14:paraId="31219373" w14:textId="77777777" w:rsidR="003D7478" w:rsidRPr="00056C7A" w:rsidRDefault="003D7478" w:rsidP="006A1EF1">
            <w:pPr>
              <w:rPr>
                <w:b/>
                <w:bCs/>
                <w:i/>
                <w:iCs/>
              </w:rPr>
            </w:pPr>
            <w:proofErr w:type="spellStart"/>
            <w:r>
              <w:rPr>
                <w:b/>
                <w:bCs/>
                <w:i/>
                <w:iCs/>
              </w:rPr>
              <w:t>Evaluation</w:t>
            </w:r>
            <w:proofErr w:type="spellEnd"/>
          </w:p>
        </w:tc>
        <w:tc>
          <w:tcPr>
            <w:tcW w:w="4247" w:type="dxa"/>
            <w:vMerge/>
          </w:tcPr>
          <w:p w14:paraId="70227220" w14:textId="77777777" w:rsidR="003D7478" w:rsidRDefault="003D7478" w:rsidP="006A1EF1"/>
        </w:tc>
      </w:tr>
      <w:tr w:rsidR="003D7478" w14:paraId="7BF989AE" w14:textId="77777777" w:rsidTr="006A1EF1">
        <w:tc>
          <w:tcPr>
            <w:tcW w:w="4247" w:type="dxa"/>
          </w:tcPr>
          <w:p w14:paraId="18492263" w14:textId="77777777" w:rsidR="003D7478" w:rsidRDefault="003D7478" w:rsidP="006A1EF1"/>
        </w:tc>
        <w:tc>
          <w:tcPr>
            <w:tcW w:w="4247" w:type="dxa"/>
            <w:vMerge/>
          </w:tcPr>
          <w:p w14:paraId="48B8FE1D" w14:textId="77777777" w:rsidR="003D7478" w:rsidRDefault="003D7478" w:rsidP="006A1EF1"/>
        </w:tc>
      </w:tr>
    </w:tbl>
    <w:p w14:paraId="2F23CEAD" w14:textId="77777777" w:rsidR="003D7478" w:rsidRDefault="003D7478" w:rsidP="003D7478"/>
    <w:tbl>
      <w:tblPr>
        <w:tblStyle w:val="Tablaconcuadrcula"/>
        <w:tblW w:w="0" w:type="auto"/>
        <w:tblLook w:val="04A0" w:firstRow="1" w:lastRow="0" w:firstColumn="1" w:lastColumn="0" w:noHBand="0" w:noVBand="1"/>
      </w:tblPr>
      <w:tblGrid>
        <w:gridCol w:w="4247"/>
        <w:gridCol w:w="4247"/>
      </w:tblGrid>
      <w:tr w:rsidR="003D7478" w14:paraId="5BD6F533" w14:textId="77777777" w:rsidTr="006A1EF1">
        <w:tc>
          <w:tcPr>
            <w:tcW w:w="4247" w:type="dxa"/>
          </w:tcPr>
          <w:p w14:paraId="0BBC7D12" w14:textId="77777777" w:rsidR="003D7478" w:rsidRPr="00D87099" w:rsidRDefault="003D7478" w:rsidP="006A1EF1">
            <w:pPr>
              <w:rPr>
                <w:b/>
                <w:bCs/>
                <w:i/>
                <w:iCs/>
              </w:rPr>
            </w:pPr>
            <w:r>
              <w:rPr>
                <w:b/>
                <w:bCs/>
                <w:i/>
                <w:iCs/>
              </w:rPr>
              <w:t xml:space="preserve">Full </w:t>
            </w:r>
            <w:proofErr w:type="spellStart"/>
            <w:r>
              <w:rPr>
                <w:b/>
                <w:bCs/>
                <w:i/>
                <w:iCs/>
              </w:rPr>
              <w:t>name</w:t>
            </w:r>
            <w:proofErr w:type="spellEnd"/>
          </w:p>
        </w:tc>
        <w:tc>
          <w:tcPr>
            <w:tcW w:w="4247" w:type="dxa"/>
          </w:tcPr>
          <w:p w14:paraId="5916D42F" w14:textId="15D80623" w:rsidR="003D7478" w:rsidRPr="00D87099" w:rsidRDefault="00CF765A" w:rsidP="006A1EF1">
            <w:pPr>
              <w:rPr>
                <w:b/>
                <w:bCs/>
                <w:i/>
                <w:iCs/>
              </w:rPr>
            </w:pPr>
            <w:proofErr w:type="spellStart"/>
            <w:r>
              <w:rPr>
                <w:b/>
                <w:bCs/>
                <w:i/>
                <w:iCs/>
              </w:rPr>
              <w:t>Photography</w:t>
            </w:r>
            <w:proofErr w:type="spellEnd"/>
          </w:p>
        </w:tc>
      </w:tr>
      <w:tr w:rsidR="003D7478" w14:paraId="1517F96D" w14:textId="77777777" w:rsidTr="006A1EF1">
        <w:tc>
          <w:tcPr>
            <w:tcW w:w="4247" w:type="dxa"/>
          </w:tcPr>
          <w:p w14:paraId="60899578" w14:textId="702C0F2A" w:rsidR="003D7478" w:rsidRDefault="003D7478" w:rsidP="003D7478">
            <w:r>
              <w:t>Soto Ponce, David</w:t>
            </w:r>
          </w:p>
        </w:tc>
        <w:tc>
          <w:tcPr>
            <w:tcW w:w="4247" w:type="dxa"/>
            <w:vMerge w:val="restart"/>
          </w:tcPr>
          <w:p w14:paraId="193804AC" w14:textId="37BA4EAD" w:rsidR="003D7478" w:rsidRDefault="003D7478" w:rsidP="003D7478">
            <w:pPr>
              <w:jc w:val="center"/>
            </w:pPr>
            <w:r>
              <w:rPr>
                <w:noProof/>
              </w:rPr>
              <w:drawing>
                <wp:inline distT="0" distB="0" distL="0" distR="0" wp14:anchorId="0169052A" wp14:editId="34F7C638">
                  <wp:extent cx="900840" cy="887721"/>
                  <wp:effectExtent l="76200" t="76200" r="128270" b="141605"/>
                  <wp:docPr id="5" name="Imagen 5" descr="Imagen que contiene persona, corbata, rop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vid.jpeg"/>
                          <pic:cNvPicPr/>
                        </pic:nvPicPr>
                        <pic:blipFill>
                          <a:blip r:embed="rId15">
                            <a:extLst>
                              <a:ext uri="{28A0092B-C50C-407E-A947-70E740481C1C}">
                                <a14:useLocalDpi xmlns:a14="http://schemas.microsoft.com/office/drawing/2010/main" val="0"/>
                              </a:ext>
                            </a:extLst>
                          </a:blip>
                          <a:stretch>
                            <a:fillRect/>
                          </a:stretch>
                        </pic:blipFill>
                        <pic:spPr>
                          <a:xfrm>
                            <a:off x="0" y="0"/>
                            <a:ext cx="924302" cy="910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D7478" w14:paraId="13EB006E" w14:textId="77777777" w:rsidTr="006A1EF1">
        <w:tc>
          <w:tcPr>
            <w:tcW w:w="4247" w:type="dxa"/>
          </w:tcPr>
          <w:p w14:paraId="53C89440" w14:textId="77777777" w:rsidR="003D7478" w:rsidRPr="00D87099" w:rsidRDefault="003D7478" w:rsidP="003D7478">
            <w:pPr>
              <w:tabs>
                <w:tab w:val="left" w:pos="2384"/>
              </w:tabs>
              <w:rPr>
                <w:b/>
                <w:bCs/>
                <w:i/>
                <w:iCs/>
              </w:rPr>
            </w:pPr>
            <w:proofErr w:type="spellStart"/>
            <w:r>
              <w:rPr>
                <w:b/>
                <w:bCs/>
                <w:i/>
                <w:iCs/>
              </w:rPr>
              <w:t>Corporate</w:t>
            </w:r>
            <w:proofErr w:type="spellEnd"/>
            <w:r>
              <w:rPr>
                <w:b/>
                <w:bCs/>
                <w:i/>
                <w:iCs/>
              </w:rPr>
              <w:t xml:space="preserve"> email</w:t>
            </w:r>
          </w:p>
        </w:tc>
        <w:tc>
          <w:tcPr>
            <w:tcW w:w="4247" w:type="dxa"/>
            <w:vMerge/>
          </w:tcPr>
          <w:p w14:paraId="50EC4A4B" w14:textId="77777777" w:rsidR="003D7478" w:rsidRDefault="003D7478" w:rsidP="003D7478"/>
        </w:tc>
      </w:tr>
      <w:tr w:rsidR="003D7478" w14:paraId="64B5FCE6" w14:textId="77777777" w:rsidTr="006A1EF1">
        <w:tc>
          <w:tcPr>
            <w:tcW w:w="4247" w:type="dxa"/>
          </w:tcPr>
          <w:p w14:paraId="397C45FE" w14:textId="2DCE3BCA" w:rsidR="003D7478" w:rsidRDefault="003D7478" w:rsidP="003D7478">
            <w:r>
              <w:t>davsotpon@alum.us.es</w:t>
            </w:r>
          </w:p>
        </w:tc>
        <w:tc>
          <w:tcPr>
            <w:tcW w:w="4247" w:type="dxa"/>
            <w:vMerge/>
          </w:tcPr>
          <w:p w14:paraId="6F95E66E" w14:textId="77777777" w:rsidR="003D7478" w:rsidRDefault="003D7478" w:rsidP="003D7478"/>
        </w:tc>
      </w:tr>
      <w:tr w:rsidR="003D7478" w14:paraId="73139E4F" w14:textId="77777777" w:rsidTr="006A1EF1">
        <w:tc>
          <w:tcPr>
            <w:tcW w:w="4247" w:type="dxa"/>
          </w:tcPr>
          <w:p w14:paraId="34B3F5F9" w14:textId="77777777" w:rsidR="003D7478" w:rsidRPr="00D87099" w:rsidRDefault="003D7478" w:rsidP="003D7478">
            <w:pPr>
              <w:rPr>
                <w:b/>
                <w:bCs/>
                <w:i/>
                <w:iCs/>
              </w:rPr>
            </w:pPr>
            <w:r>
              <w:rPr>
                <w:b/>
                <w:bCs/>
                <w:i/>
                <w:iCs/>
              </w:rPr>
              <w:t>Role</w:t>
            </w:r>
          </w:p>
        </w:tc>
        <w:tc>
          <w:tcPr>
            <w:tcW w:w="4247" w:type="dxa"/>
            <w:vMerge/>
          </w:tcPr>
          <w:p w14:paraId="76F012F1" w14:textId="77777777" w:rsidR="003D7478" w:rsidRDefault="003D7478" w:rsidP="003D7478"/>
        </w:tc>
      </w:tr>
      <w:tr w:rsidR="003D7478" w14:paraId="0F6B1A96" w14:textId="77777777" w:rsidTr="006A1EF1">
        <w:tc>
          <w:tcPr>
            <w:tcW w:w="4247" w:type="dxa"/>
          </w:tcPr>
          <w:p w14:paraId="52AD3928" w14:textId="57C35F13" w:rsidR="003D7478" w:rsidRDefault="003D7478" w:rsidP="003D7478">
            <w:r>
              <w:t>Manager</w:t>
            </w:r>
          </w:p>
        </w:tc>
        <w:tc>
          <w:tcPr>
            <w:tcW w:w="4247" w:type="dxa"/>
            <w:vMerge/>
          </w:tcPr>
          <w:p w14:paraId="5A768221" w14:textId="77777777" w:rsidR="003D7478" w:rsidRDefault="003D7478" w:rsidP="003D7478"/>
        </w:tc>
      </w:tr>
      <w:tr w:rsidR="003D7478" w14:paraId="0F20C0E9" w14:textId="77777777" w:rsidTr="006A1EF1">
        <w:tc>
          <w:tcPr>
            <w:tcW w:w="4247" w:type="dxa"/>
          </w:tcPr>
          <w:p w14:paraId="1AE7A3DE" w14:textId="77777777" w:rsidR="003D7478" w:rsidRPr="000D7370" w:rsidRDefault="003D7478" w:rsidP="003D7478">
            <w:pPr>
              <w:rPr>
                <w:b/>
                <w:bCs/>
                <w:i/>
                <w:iCs/>
              </w:rPr>
            </w:pPr>
            <w:proofErr w:type="spellStart"/>
            <w:r>
              <w:rPr>
                <w:b/>
                <w:bCs/>
                <w:i/>
                <w:iCs/>
              </w:rPr>
              <w:t>Evaluation</w:t>
            </w:r>
            <w:proofErr w:type="spellEnd"/>
          </w:p>
        </w:tc>
        <w:tc>
          <w:tcPr>
            <w:tcW w:w="4247" w:type="dxa"/>
            <w:vMerge/>
          </w:tcPr>
          <w:p w14:paraId="4386380A" w14:textId="77777777" w:rsidR="003D7478" w:rsidRDefault="003D7478" w:rsidP="003D7478"/>
        </w:tc>
      </w:tr>
      <w:tr w:rsidR="003D7478" w14:paraId="469AC4CF" w14:textId="77777777" w:rsidTr="006A1EF1">
        <w:tc>
          <w:tcPr>
            <w:tcW w:w="4247" w:type="dxa"/>
          </w:tcPr>
          <w:p w14:paraId="769565FC" w14:textId="77777777" w:rsidR="003D7478" w:rsidRDefault="003D7478" w:rsidP="003D7478"/>
        </w:tc>
        <w:tc>
          <w:tcPr>
            <w:tcW w:w="4247" w:type="dxa"/>
            <w:vMerge/>
          </w:tcPr>
          <w:p w14:paraId="5C766F5A" w14:textId="77777777" w:rsidR="003D7478" w:rsidRDefault="003D7478" w:rsidP="003D7478"/>
        </w:tc>
      </w:tr>
    </w:tbl>
    <w:p w14:paraId="084B61C3" w14:textId="77777777" w:rsidR="003D7478" w:rsidRPr="00FE231F" w:rsidRDefault="003D7478">
      <w:pPr>
        <w:rPr>
          <w:rFonts w:ascii="Times New Roman" w:hAnsi="Times New Roman" w:cs="Times New Roman"/>
          <w:sz w:val="22"/>
        </w:rPr>
      </w:pPr>
    </w:p>
    <w:p w14:paraId="69895FD0" w14:textId="47C46C52" w:rsidR="003D7478" w:rsidRPr="003838C3" w:rsidRDefault="00790F8F" w:rsidP="003838C3">
      <w:pPr>
        <w:pStyle w:val="Ttulo3"/>
        <w:spacing w:after="120"/>
        <w:rPr>
          <w:i/>
          <w:iCs/>
        </w:rPr>
      </w:pPr>
      <w:proofErr w:type="spellStart"/>
      <w:r>
        <w:rPr>
          <w:i/>
          <w:iCs/>
        </w:rPr>
        <w:t>Team</w:t>
      </w:r>
      <w:proofErr w:type="spellEnd"/>
      <w:r>
        <w:rPr>
          <w:i/>
          <w:iCs/>
        </w:rPr>
        <w:t xml:space="preserve"> </w:t>
      </w:r>
      <w:proofErr w:type="spellStart"/>
      <w:r>
        <w:rPr>
          <w:i/>
          <w:iCs/>
        </w:rPr>
        <w:t>agreement</w:t>
      </w:r>
      <w:proofErr w:type="spellEnd"/>
    </w:p>
    <w:p w14:paraId="36DF805F" w14:textId="2D0DB52D" w:rsidR="00790F8F" w:rsidRPr="003838C3" w:rsidRDefault="00790F8F" w:rsidP="003679B3">
      <w:pPr>
        <w:ind w:firstLine="720"/>
        <w:jc w:val="both"/>
        <w:rPr>
          <w:rFonts w:ascii="Times New Roman" w:hAnsi="Times New Roman" w:cs="Times New Roman"/>
          <w:sz w:val="22"/>
          <w:lang w:val="en-US"/>
        </w:rPr>
      </w:pPr>
      <w:r w:rsidRPr="003838C3">
        <w:rPr>
          <w:rFonts w:ascii="Times New Roman" w:hAnsi="Times New Roman" w:cs="Times New Roman"/>
          <w:sz w:val="22"/>
          <w:lang w:val="en-US"/>
        </w:rPr>
        <w:t xml:space="preserve">All the members of the group agreed about working together as a team. We understood the documentation about “The syllabus”, and by this moment we commit to achieving an “A”. </w:t>
      </w:r>
      <w:r w:rsidR="003D7478" w:rsidRPr="003838C3">
        <w:rPr>
          <w:rFonts w:ascii="Times New Roman" w:hAnsi="Times New Roman" w:cs="Times New Roman"/>
          <w:sz w:val="22"/>
          <w:lang w:val="en-US"/>
        </w:rPr>
        <w:t>By last, w</w:t>
      </w:r>
      <w:r w:rsidRPr="003838C3">
        <w:rPr>
          <w:rFonts w:ascii="Times New Roman" w:hAnsi="Times New Roman" w:cs="Times New Roman"/>
          <w:sz w:val="22"/>
          <w:lang w:val="en-US"/>
        </w:rPr>
        <w:t xml:space="preserve">e accept that if someone of us quit the </w:t>
      </w:r>
      <w:r w:rsidR="00B004B7" w:rsidRPr="003838C3">
        <w:rPr>
          <w:rFonts w:ascii="Times New Roman" w:hAnsi="Times New Roman" w:cs="Times New Roman"/>
          <w:sz w:val="22"/>
          <w:lang w:val="en-US"/>
        </w:rPr>
        <w:t>team or is fired, this one will fail the subject.</w:t>
      </w:r>
    </w:p>
    <w:p w14:paraId="7DFED18D" w14:textId="08A958E7" w:rsidR="00A40393" w:rsidRPr="003D7478" w:rsidRDefault="00A40393" w:rsidP="00A40393">
      <w:pPr>
        <w:jc w:val="both"/>
        <w:rPr>
          <w:sz w:val="22"/>
          <w:lang w:val="en-US"/>
        </w:rPr>
      </w:pPr>
      <w:r w:rsidRPr="00790F8F">
        <w:rPr>
          <w:sz w:val="22"/>
          <w:lang w:val="en-US"/>
        </w:rPr>
        <w:tab/>
      </w:r>
    </w:p>
    <w:p w14:paraId="3B46FB64" w14:textId="63C4383C" w:rsidR="00B55B55" w:rsidRPr="003D7478" w:rsidRDefault="00B55B55">
      <w:pPr>
        <w:pBdr>
          <w:bottom w:val="single" w:sz="6" w:space="1" w:color="auto"/>
        </w:pBdr>
        <w:rPr>
          <w:rFonts w:ascii="Times New Roman" w:hAnsi="Times New Roman" w:cs="Times New Roman"/>
          <w:sz w:val="22"/>
          <w:lang w:val="en-US"/>
        </w:rPr>
      </w:pPr>
    </w:p>
    <w:p w14:paraId="79AE36FA" w14:textId="2B800537" w:rsidR="003D7478" w:rsidRPr="003D7478" w:rsidRDefault="003D7478">
      <w:pPr>
        <w:pBdr>
          <w:bottom w:val="single" w:sz="6" w:space="1" w:color="auto"/>
        </w:pBdr>
        <w:rPr>
          <w:rFonts w:ascii="Times New Roman" w:hAnsi="Times New Roman" w:cs="Times New Roman"/>
          <w:sz w:val="22"/>
          <w:lang w:val="en-US"/>
        </w:rPr>
      </w:pPr>
    </w:p>
    <w:p w14:paraId="6954D423" w14:textId="77777777" w:rsidR="003D7478" w:rsidRPr="003D7478" w:rsidRDefault="003D7478">
      <w:pPr>
        <w:pBdr>
          <w:bottom w:val="single" w:sz="6" w:space="1" w:color="auto"/>
        </w:pBdr>
        <w:rPr>
          <w:rFonts w:ascii="Times New Roman" w:hAnsi="Times New Roman" w:cs="Times New Roman"/>
          <w:sz w:val="22"/>
          <w:lang w:val="en-US"/>
        </w:rPr>
      </w:pPr>
    </w:p>
    <w:p w14:paraId="4B1B2A05" w14:textId="6C27DD00" w:rsidR="00B55B55" w:rsidRPr="003D7478" w:rsidRDefault="00B55B55">
      <w:pPr>
        <w:pBdr>
          <w:bottom w:val="single" w:sz="6" w:space="1" w:color="auto"/>
        </w:pBdr>
        <w:rPr>
          <w:rFonts w:ascii="Times New Roman" w:hAnsi="Times New Roman" w:cs="Times New Roman"/>
          <w:sz w:val="22"/>
          <w:lang w:val="en-US"/>
        </w:rPr>
      </w:pPr>
    </w:p>
    <w:p w14:paraId="50564B60" w14:textId="19967DD1" w:rsidR="00B55B55" w:rsidRPr="003D7478" w:rsidRDefault="00B55B55">
      <w:pPr>
        <w:pBdr>
          <w:bottom w:val="single" w:sz="6" w:space="1" w:color="auto"/>
        </w:pBdr>
        <w:rPr>
          <w:rFonts w:ascii="Times New Roman" w:hAnsi="Times New Roman" w:cs="Times New Roman"/>
          <w:sz w:val="22"/>
          <w:lang w:val="en-US"/>
        </w:rPr>
      </w:pPr>
    </w:p>
    <w:p w14:paraId="3D656988" w14:textId="77777777" w:rsidR="00B55B55" w:rsidRPr="003D7478" w:rsidRDefault="00B55B55">
      <w:pPr>
        <w:pBdr>
          <w:bottom w:val="single" w:sz="6" w:space="1" w:color="auto"/>
        </w:pBdr>
        <w:rPr>
          <w:rFonts w:ascii="Times New Roman" w:hAnsi="Times New Roman" w:cs="Times New Roman"/>
          <w:sz w:val="22"/>
          <w:lang w:val="en-US"/>
        </w:rPr>
      </w:pPr>
    </w:p>
    <w:p w14:paraId="68ADB1E6" w14:textId="325EB86B" w:rsidR="003D7478" w:rsidRPr="00AD0CA8" w:rsidRDefault="003D7478" w:rsidP="00AD0CA8">
      <w:pPr>
        <w:pStyle w:val="Ttulo3"/>
        <w:spacing w:after="120"/>
        <w:rPr>
          <w:i/>
          <w:iCs/>
          <w:lang w:val="en-GB"/>
        </w:rPr>
      </w:pPr>
      <w:r w:rsidRPr="00980E5E">
        <w:rPr>
          <w:i/>
          <w:iCs/>
          <w:lang w:val="en-GB"/>
        </w:rPr>
        <w:t>Requirements to begin</w:t>
      </w:r>
    </w:p>
    <w:p w14:paraId="7CB2B69C" w14:textId="06927A70" w:rsidR="003D7478" w:rsidRPr="00AD0CA8" w:rsidRDefault="003D7478" w:rsidP="003838C3">
      <w:pPr>
        <w:jc w:val="both"/>
        <w:rPr>
          <w:rFonts w:ascii="Times New Roman" w:hAnsi="Times New Roman" w:cs="Times New Roman"/>
          <w:sz w:val="22"/>
        </w:rPr>
      </w:pPr>
      <w:r w:rsidRPr="00980E5E">
        <w:rPr>
          <w:lang w:val="en-GB"/>
        </w:rPr>
        <w:tab/>
      </w:r>
      <w:r w:rsidRPr="00AD0CA8">
        <w:rPr>
          <w:rFonts w:ascii="Times New Roman" w:hAnsi="Times New Roman" w:cs="Times New Roman"/>
          <w:sz w:val="22"/>
        </w:rPr>
        <w:t>To begin, it was necessary install all the applications suggested by the guide provided by the teachers of this subject.</w:t>
      </w:r>
    </w:p>
    <w:p w14:paraId="3C6FDBF3" w14:textId="2EC9149B" w:rsidR="003D7478" w:rsidRPr="00AD0CA8" w:rsidRDefault="003D7478" w:rsidP="003838C3">
      <w:pPr>
        <w:jc w:val="both"/>
        <w:rPr>
          <w:rFonts w:ascii="Times New Roman" w:hAnsi="Times New Roman" w:cs="Times New Roman"/>
          <w:sz w:val="22"/>
        </w:rPr>
      </w:pPr>
      <w:r w:rsidRPr="00AD0CA8">
        <w:rPr>
          <w:rFonts w:ascii="Times New Roman" w:hAnsi="Times New Roman" w:cs="Times New Roman"/>
          <w:sz w:val="22"/>
        </w:rPr>
        <w:tab/>
        <w:t>There w</w:t>
      </w:r>
      <w:r w:rsidR="00C61FD7" w:rsidRPr="00AD0CA8">
        <w:rPr>
          <w:rFonts w:ascii="Times New Roman" w:hAnsi="Times New Roman" w:cs="Times New Roman"/>
          <w:sz w:val="22"/>
        </w:rPr>
        <w:t>ere</w:t>
      </w:r>
      <w:r w:rsidRPr="00AD0CA8">
        <w:rPr>
          <w:rFonts w:ascii="Times New Roman" w:hAnsi="Times New Roman" w:cs="Times New Roman"/>
          <w:sz w:val="22"/>
        </w:rPr>
        <w:t xml:space="preserve"> </w:t>
      </w:r>
      <w:r w:rsidR="00C61FD7" w:rsidRPr="00AD0CA8">
        <w:rPr>
          <w:rFonts w:ascii="Times New Roman" w:hAnsi="Times New Roman" w:cs="Times New Roman"/>
          <w:sz w:val="22"/>
        </w:rPr>
        <w:t xml:space="preserve">many conflicts produced by the applications to install and the applications used in previous courses, as well as the need to </w:t>
      </w:r>
      <w:r w:rsidR="002D090D" w:rsidRPr="00AD0CA8">
        <w:rPr>
          <w:rFonts w:ascii="Times New Roman" w:hAnsi="Times New Roman" w:cs="Times New Roman"/>
          <w:sz w:val="22"/>
        </w:rPr>
        <w:t>have</w:t>
      </w:r>
      <w:r w:rsidR="00C61FD7" w:rsidRPr="00AD0CA8">
        <w:rPr>
          <w:rFonts w:ascii="Times New Roman" w:hAnsi="Times New Roman" w:cs="Times New Roman"/>
          <w:sz w:val="22"/>
        </w:rPr>
        <w:t xml:space="preserve"> Windows 10 Pro (almost all of us have Windows 10 Home), then we decided to restore our operating systems and take this as the starting point. </w:t>
      </w:r>
      <w:r w:rsidR="002D090D" w:rsidRPr="00AD0CA8">
        <w:rPr>
          <w:rFonts w:ascii="Times New Roman" w:hAnsi="Times New Roman" w:cs="Times New Roman"/>
          <w:sz w:val="22"/>
        </w:rPr>
        <w:t>On another hand, one of the members of the group had to install another time the plugins for unknown reasons produced by eclipse.</w:t>
      </w:r>
    </w:p>
    <w:p w14:paraId="6A5AE30C" w14:textId="2A6E7B81" w:rsidR="002D090D" w:rsidRPr="00AD0CA8" w:rsidRDefault="002D090D" w:rsidP="003838C3">
      <w:pPr>
        <w:ind w:firstLine="720"/>
        <w:jc w:val="both"/>
        <w:rPr>
          <w:rFonts w:ascii="Times New Roman" w:hAnsi="Times New Roman" w:cs="Times New Roman"/>
          <w:sz w:val="22"/>
        </w:rPr>
      </w:pPr>
      <w:r w:rsidRPr="00AD0CA8">
        <w:rPr>
          <w:rFonts w:ascii="Times New Roman" w:hAnsi="Times New Roman" w:cs="Times New Roman"/>
          <w:sz w:val="22"/>
        </w:rPr>
        <w:t xml:space="preserve">In the first laboratory class, we registered </w:t>
      </w:r>
      <w:r w:rsidR="006E1549" w:rsidRPr="00AD0CA8">
        <w:rPr>
          <w:rFonts w:ascii="Times New Roman" w:hAnsi="Times New Roman" w:cs="Times New Roman"/>
          <w:sz w:val="22"/>
        </w:rPr>
        <w:t xml:space="preserve">individually at </w:t>
      </w:r>
      <w:proofErr w:type="spellStart"/>
      <w:r w:rsidR="006E1549" w:rsidRPr="00AD0CA8">
        <w:rPr>
          <w:rFonts w:ascii="Times New Roman" w:hAnsi="Times New Roman" w:cs="Times New Roman"/>
          <w:sz w:val="22"/>
        </w:rPr>
        <w:t>Github</w:t>
      </w:r>
      <w:proofErr w:type="spellEnd"/>
      <w:r w:rsidR="006E1549" w:rsidRPr="00AD0CA8">
        <w:rPr>
          <w:rFonts w:ascii="Times New Roman" w:hAnsi="Times New Roman" w:cs="Times New Roman"/>
          <w:sz w:val="22"/>
        </w:rPr>
        <w:t xml:space="preserve"> and added each other to work as a group. Later we create a common repository for the group, a board to know the status of each task (done, in progress or to do) and we pushed the first version of our project. </w:t>
      </w:r>
    </w:p>
    <w:p w14:paraId="12809102" w14:textId="77777777" w:rsidR="00392FA9" w:rsidRPr="00980E5E" w:rsidRDefault="00392FA9">
      <w:pPr>
        <w:rPr>
          <w:lang w:val="en-GB"/>
        </w:rPr>
      </w:pPr>
    </w:p>
    <w:sectPr w:rsidR="00392FA9" w:rsidRPr="00980E5E" w:rsidSect="00524703">
      <w:pgSz w:w="11906" w:h="16838" w:code="9"/>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1129E"/>
    <w:multiLevelType w:val="hybridMultilevel"/>
    <w:tmpl w:val="BD0ACA3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07F"/>
    <w:rsid w:val="00021C04"/>
    <w:rsid w:val="000226E7"/>
    <w:rsid w:val="00050424"/>
    <w:rsid w:val="00056C7A"/>
    <w:rsid w:val="00062AF6"/>
    <w:rsid w:val="000B4502"/>
    <w:rsid w:val="000D4976"/>
    <w:rsid w:val="000D7370"/>
    <w:rsid w:val="00104080"/>
    <w:rsid w:val="001568D0"/>
    <w:rsid w:val="0016165F"/>
    <w:rsid w:val="00217381"/>
    <w:rsid w:val="00257BFB"/>
    <w:rsid w:val="002965A3"/>
    <w:rsid w:val="002D090D"/>
    <w:rsid w:val="002E5347"/>
    <w:rsid w:val="002F2CC9"/>
    <w:rsid w:val="003354B7"/>
    <w:rsid w:val="003679B3"/>
    <w:rsid w:val="003838C3"/>
    <w:rsid w:val="00392FA9"/>
    <w:rsid w:val="003D7478"/>
    <w:rsid w:val="003E79DD"/>
    <w:rsid w:val="003F48CA"/>
    <w:rsid w:val="003F49CB"/>
    <w:rsid w:val="004413B7"/>
    <w:rsid w:val="004446D3"/>
    <w:rsid w:val="004A7B2C"/>
    <w:rsid w:val="004D2691"/>
    <w:rsid w:val="00515218"/>
    <w:rsid w:val="00524703"/>
    <w:rsid w:val="005418D8"/>
    <w:rsid w:val="005D28A3"/>
    <w:rsid w:val="00661CA4"/>
    <w:rsid w:val="006E1549"/>
    <w:rsid w:val="00714AA5"/>
    <w:rsid w:val="00745C53"/>
    <w:rsid w:val="00790F8F"/>
    <w:rsid w:val="007D3848"/>
    <w:rsid w:val="007E4C17"/>
    <w:rsid w:val="008359BB"/>
    <w:rsid w:val="0083600B"/>
    <w:rsid w:val="008413B5"/>
    <w:rsid w:val="0086224C"/>
    <w:rsid w:val="008707A9"/>
    <w:rsid w:val="00915873"/>
    <w:rsid w:val="0095038F"/>
    <w:rsid w:val="00962CE6"/>
    <w:rsid w:val="0096575D"/>
    <w:rsid w:val="00980E5E"/>
    <w:rsid w:val="00997EC5"/>
    <w:rsid w:val="009F59F5"/>
    <w:rsid w:val="00A072FD"/>
    <w:rsid w:val="00A1111B"/>
    <w:rsid w:val="00A25F03"/>
    <w:rsid w:val="00A40393"/>
    <w:rsid w:val="00AC53D8"/>
    <w:rsid w:val="00AD0CA8"/>
    <w:rsid w:val="00B004B7"/>
    <w:rsid w:val="00B03F7D"/>
    <w:rsid w:val="00B51D1E"/>
    <w:rsid w:val="00B55B55"/>
    <w:rsid w:val="00B55E97"/>
    <w:rsid w:val="00BB13BB"/>
    <w:rsid w:val="00BB409C"/>
    <w:rsid w:val="00BF007F"/>
    <w:rsid w:val="00C56873"/>
    <w:rsid w:val="00C61FD7"/>
    <w:rsid w:val="00C758D2"/>
    <w:rsid w:val="00CC01A5"/>
    <w:rsid w:val="00CF765A"/>
    <w:rsid w:val="00D659AA"/>
    <w:rsid w:val="00D76AB2"/>
    <w:rsid w:val="00D87099"/>
    <w:rsid w:val="00E83FEA"/>
    <w:rsid w:val="00E97E1F"/>
    <w:rsid w:val="00EA0B60"/>
    <w:rsid w:val="00F247EB"/>
    <w:rsid w:val="00FC454E"/>
    <w:rsid w:val="00FE2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A5547"/>
  <w15:chartTrackingRefBased/>
  <w15:docId w15:val="{A1741F46-631A-4320-92DE-044513D08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table" w:styleId="Tablaconcuadrcula">
    <w:name w:val="Table Grid"/>
    <w:basedOn w:val="Tablanormal"/>
    <w:uiPriority w:val="39"/>
    <w:rsid w:val="00FE2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97E1F"/>
    <w:pPr>
      <w:ind w:left="720"/>
      <w:contextualSpacing/>
    </w:pPr>
  </w:style>
  <w:style w:type="paragraph" w:styleId="Textodeglobo">
    <w:name w:val="Balloon Text"/>
    <w:basedOn w:val="Normal"/>
    <w:link w:val="TextodegloboCar"/>
    <w:uiPriority w:val="99"/>
    <w:semiHidden/>
    <w:unhideWhenUsed/>
    <w:rsid w:val="003F48CA"/>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48CA"/>
    <w:rPr>
      <w:rFonts w:ascii="Segoe UI" w:hAnsi="Segoe UI" w:cs="Segoe UI"/>
      <w:sz w:val="18"/>
      <w:szCs w:val="18"/>
    </w:rPr>
  </w:style>
  <w:style w:type="character" w:styleId="Hipervnculo">
    <w:name w:val="Hyperlink"/>
    <w:basedOn w:val="Fuentedeprrafopredeter"/>
    <w:uiPriority w:val="99"/>
    <w:unhideWhenUsed/>
    <w:rsid w:val="004D2691"/>
    <w:rPr>
      <w:color w:val="0563C1" w:themeColor="hyperlink"/>
      <w:u w:val="single"/>
    </w:rPr>
  </w:style>
  <w:style w:type="character" w:styleId="Mencinsinresolver">
    <w:name w:val="Unresolved Mention"/>
    <w:basedOn w:val="Fuentedeprrafopredeter"/>
    <w:uiPriority w:val="99"/>
    <w:semiHidden/>
    <w:unhideWhenUsed/>
    <w:rsid w:val="004D2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81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mailto:marguerom1@alum.us.es" TargetMode="External"/><Relationship Id="rId3" Type="http://schemas.openxmlformats.org/officeDocument/2006/relationships/settings" Target="settings.xml"/><Relationship Id="rId7" Type="http://schemas.openxmlformats.org/officeDocument/2006/relationships/hyperlink" Target="mailto:josdelser@alum.us.es" TargetMode="Externa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mailto:abrgarvil@alum.us.es" TargetMode="External"/><Relationship Id="rId5" Type="http://schemas.openxmlformats.org/officeDocument/2006/relationships/image" Target="media/image1.png"/><Relationship Id="rId15" Type="http://schemas.openxmlformats.org/officeDocument/2006/relationships/image" Target="media/image7.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mailto:antferman@alum.us.es" TargetMode="External"/><Relationship Id="rId14" Type="http://schemas.openxmlformats.org/officeDocument/2006/relationships/image" Target="media/image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237;n%20Guerrero\AppData\Roaming\Microsoft\Template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Informe (tema Urbano).dotx</Template>
  <TotalTime>70</TotalTime>
  <Pages>3</Pages>
  <Words>381</Words>
  <Characters>2101</Characters>
  <Application>Microsoft Office Word</Application>
  <DocSecurity>0</DocSecurity>
  <Lines>17</Lines>
  <Paragraphs>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Guerrero</dc:creator>
  <cp:keywords/>
  <dc:description/>
  <cp:lastModifiedBy>Martín Guerrero</cp:lastModifiedBy>
  <cp:revision>15</cp:revision>
  <dcterms:created xsi:type="dcterms:W3CDTF">2019-10-20T10:14:00Z</dcterms:created>
  <dcterms:modified xsi:type="dcterms:W3CDTF">2019-10-20T14:58:00Z</dcterms:modified>
</cp:coreProperties>
</file>