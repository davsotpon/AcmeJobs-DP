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21111" w14:textId="77777777" w:rsidR="00021C04" w:rsidRDefault="00524703">
      <w:r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47B272" wp14:editId="7E95AC82">
                <wp:simplePos x="0" y="0"/>
                <wp:positionH relativeFrom="column">
                  <wp:posOffset>-405130</wp:posOffset>
                </wp:positionH>
                <wp:positionV relativeFrom="paragraph">
                  <wp:posOffset>0</wp:posOffset>
                </wp:positionV>
                <wp:extent cx="6238875" cy="9204960"/>
                <wp:effectExtent l="0" t="0" r="9525" b="0"/>
                <wp:wrapSquare wrapText="bothSides"/>
                <wp:docPr id="9" name="Grupo 9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9204960"/>
                          <a:chOff x="112428" y="2588611"/>
                          <a:chExt cx="6663933" cy="8388368"/>
                        </a:xfrm>
                      </wpg:grpSpPr>
                      <wps:wsp>
                        <wps:cNvPr id="7" name="Cuadro de texto 7"/>
                        <wps:cNvSpPr txBox="1"/>
                        <wps:spPr>
                          <a:xfrm>
                            <a:off x="112428" y="9908274"/>
                            <a:ext cx="4522866" cy="106870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0665DA" w14:textId="77777777" w:rsidR="00524703" w:rsidRPr="00745C53" w:rsidRDefault="00E97E1F" w:rsidP="00524703">
                              <w:pPr>
                                <w:pStyle w:val="Ttulo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 xml:space="preserve">Entregable 1 -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Introduc</w:t>
                              </w:r>
                              <w:r w:rsidR="008413B5">
                                <w:rPr>
                                  <w:color w:val="FFFFFF" w:themeColor="background1"/>
                                  <w:lang w:bidi="es-ES"/>
                                </w:rPr>
                                <w:t>tion</w:t>
                              </w:r>
                              <w:proofErr w:type="spellEnd"/>
                            </w:p>
                            <w:p w14:paraId="1F7E33A4" w14:textId="77777777" w:rsidR="00524703" w:rsidRPr="00745C53" w:rsidRDefault="00E97E1F" w:rsidP="00524703">
                              <w:pPr>
                                <w:pStyle w:val="Ttulo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15/10/2019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uadro de texto 6"/>
                        <wps:cNvSpPr txBox="1"/>
                        <wps:spPr>
                          <a:xfrm>
                            <a:off x="2497201" y="2588611"/>
                            <a:ext cx="4279160" cy="3492839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2BB6270" w14:textId="57038AC9" w:rsidR="00524703" w:rsidRPr="000B4502" w:rsidRDefault="00524703" w:rsidP="00524703">
                              <w:pPr>
                                <w:pStyle w:val="Ttulo"/>
                                <w:ind w:left="0"/>
                                <w:jc w:val="right"/>
                              </w:pPr>
                              <w:r>
                                <w:rPr>
                                  <w:lang w:bidi="es-ES"/>
                                </w:rPr>
                                <w:t xml:space="preserve">Grupo </w:t>
                              </w:r>
                              <w:r w:rsidR="00FF76AB">
                                <w:rPr>
                                  <w:lang w:bidi="es-ES"/>
                                </w:rPr>
                                <w:t>51</w:t>
                              </w:r>
                              <w:r>
                                <w:rPr>
                                  <w:lang w:bidi="es-ES"/>
                                </w:rPr>
                                <w:t xml:space="preserve"> </w:t>
                              </w:r>
                            </w:p>
                            <w:p w14:paraId="19BC4B4A" w14:textId="77777777" w:rsidR="00524703" w:rsidRDefault="00524703" w:rsidP="00524703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67A11F3C" w14:textId="77777777" w:rsidR="00524703" w:rsidRPr="00997EC5" w:rsidRDefault="00524703" w:rsidP="00524703">
                              <w:pPr>
                                <w:pStyle w:val="Subttulo"/>
                                <w:ind w:left="0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997EC5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>Realizado por:</w:t>
                              </w:r>
                            </w:p>
                            <w:p w14:paraId="68FCCE88" w14:textId="77777777" w:rsidR="00F32472" w:rsidRDefault="00524703" w:rsidP="00E97E1F">
                              <w:pPr>
                                <w:pStyle w:val="Subttulo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right="-361" w:hanging="283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F32472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 xml:space="preserve">Delgado Serrano, Jose </w:t>
                              </w:r>
                            </w:p>
                            <w:p w14:paraId="27229A2F" w14:textId="73F71566" w:rsidR="00524703" w:rsidRPr="00F32472" w:rsidRDefault="00524703" w:rsidP="00E97E1F">
                              <w:pPr>
                                <w:pStyle w:val="Subttulo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right="-361" w:hanging="283"/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</w:pPr>
                              <w:r w:rsidRPr="00F32472">
                                <w:rPr>
                                  <w:color w:val="595959" w:themeColor="text1" w:themeTint="A6"/>
                                  <w:sz w:val="22"/>
                                  <w:lang w:bidi="es-ES"/>
                                </w:rPr>
                                <w:t>Fernández Manzano, Antonio</w:t>
                              </w:r>
                            </w:p>
                            <w:p w14:paraId="7581C59A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García Villalobos, Abraham</w:t>
                              </w:r>
                            </w:p>
                            <w:p w14:paraId="0E869E8F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Guerrero Romero, Martín Arturo</w:t>
                              </w:r>
                            </w:p>
                            <w:p w14:paraId="5D7D7FEE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proofErr w:type="spellStart"/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Hu</w:t>
                              </w:r>
                              <w:proofErr w:type="spellEnd"/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, Chao</w:t>
                              </w:r>
                            </w:p>
                            <w:p w14:paraId="32A1BF34" w14:textId="77777777" w:rsidR="00524703" w:rsidRPr="00E97E1F" w:rsidRDefault="00524703" w:rsidP="00E97E1F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/>
                                <w:ind w:left="567" w:hanging="283"/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</w:pPr>
                              <w:r w:rsidRPr="00E97E1F">
                                <w:rPr>
                                  <w:rFonts w:eastAsiaTheme="minorEastAsia"/>
                                  <w:color w:val="595959" w:themeColor="text1" w:themeTint="A6"/>
                                  <w:spacing w:val="15"/>
                                  <w:sz w:val="22"/>
                                  <w:lang w:bidi="es-ES"/>
                                </w:rPr>
                                <w:t>Soto Ponce, David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47B272" id="Grupo 9" o:spid="_x0000_s1026" alt="Título y texto&#10;" style="position:absolute;margin-left:-31.9pt;margin-top:0;width:491.25pt;height:724.8pt;z-index:251659264" coordorigin="1124,25886" coordsize="66639,83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7" o:spid="_x0000_s1027" type="#_x0000_t202" style="position:absolute;left:1124;top:99082;width:45228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14:paraId="5B0665DA" w14:textId="77777777" w:rsidR="00524703" w:rsidRPr="00745C53" w:rsidRDefault="00E97E1F" w:rsidP="00524703">
                        <w:pPr>
                          <w:pStyle w:val="Ttulo1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es-ES"/>
                          </w:rPr>
                          <w:t xml:space="preserve">Entregable 1 - </w:t>
                        </w:r>
                        <w:proofErr w:type="spellStart"/>
                        <w:r>
                          <w:rPr>
                            <w:color w:val="FFFFFF" w:themeColor="background1"/>
                            <w:lang w:bidi="es-ES"/>
                          </w:rPr>
                          <w:t>Introduc</w:t>
                        </w:r>
                        <w:r w:rsidR="008413B5">
                          <w:rPr>
                            <w:color w:val="FFFFFF" w:themeColor="background1"/>
                            <w:lang w:bidi="es-ES"/>
                          </w:rPr>
                          <w:t>tion</w:t>
                        </w:r>
                        <w:proofErr w:type="spellEnd"/>
                      </w:p>
                      <w:p w14:paraId="1F7E33A4" w14:textId="77777777" w:rsidR="00524703" w:rsidRPr="00745C53" w:rsidRDefault="00E97E1F" w:rsidP="00524703">
                        <w:pPr>
                          <w:pStyle w:val="Ttulo2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es-ES"/>
                          </w:rPr>
                          <w:t>15/10/2019</w:t>
                        </w:r>
                      </w:p>
                    </w:txbxContent>
                  </v:textbox>
                </v:shape>
                <v:shape id="Cuadro de texto 6" o:spid="_x0000_s1028" style="position:absolute;left:24972;top:25886;width:42791;height:34928;visibility:visible;mso-wrap-style:square;v-text-anchor:top" coordsize="4279160,34928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" adj="-11796480,,5400" path="m,1746420c,781899,957923,,2139580,l4279160,r,1746420c4279160,2710941,3321237,3492840,2139580,3492840,957923,3492840,,2710941,,1746420xe" fillcolor="#ffc000 [3207]" stroked="f" strokeweight=".5pt">
                  <v:stroke joinstyle="miter"/>
                  <v:formulas/>
                  <v:path arrowok="t" o:connecttype="custom" o:connectlocs="0,1746420;2139580,0;4279160,0;4279160,1746420;2139580,3492840;0,1746420" o:connectangles="0,0,0,0,0,0" textboxrect="0,0,4279160,3492839"/>
                  <v:textbox>
                    <w:txbxContent>
                      <w:p w14:paraId="72BB6270" w14:textId="57038AC9" w:rsidR="00524703" w:rsidRPr="000B4502" w:rsidRDefault="00524703" w:rsidP="00524703">
                        <w:pPr>
                          <w:pStyle w:val="Ttulo"/>
                          <w:ind w:left="0"/>
                          <w:jc w:val="right"/>
                        </w:pPr>
                        <w:r>
                          <w:rPr>
                            <w:lang w:bidi="es-ES"/>
                          </w:rPr>
                          <w:t xml:space="preserve">Grupo </w:t>
                        </w:r>
                        <w:r w:rsidR="00FF76AB">
                          <w:rPr>
                            <w:lang w:bidi="es-ES"/>
                          </w:rPr>
                          <w:t>51</w:t>
                        </w:r>
                        <w:r>
                          <w:rPr>
                            <w:lang w:bidi="es-ES"/>
                          </w:rPr>
                          <w:t xml:space="preserve"> </w:t>
                        </w:r>
                      </w:p>
                      <w:p w14:paraId="19BC4B4A" w14:textId="77777777" w:rsidR="00524703" w:rsidRDefault="00524703" w:rsidP="00524703">
                        <w:pPr>
                          <w:pStyle w:val="Subttulo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</w:p>
                      <w:p w14:paraId="67A11F3C" w14:textId="77777777" w:rsidR="00524703" w:rsidRPr="00997EC5" w:rsidRDefault="00524703" w:rsidP="00524703">
                        <w:pPr>
                          <w:pStyle w:val="Subttulo"/>
                          <w:ind w:left="0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997EC5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>Realizado por:</w:t>
                        </w:r>
                      </w:p>
                      <w:p w14:paraId="68FCCE88" w14:textId="77777777" w:rsidR="00F32472" w:rsidRDefault="00524703" w:rsidP="00E97E1F">
                        <w:pPr>
                          <w:pStyle w:val="Subttulo"/>
                          <w:numPr>
                            <w:ilvl w:val="0"/>
                            <w:numId w:val="1"/>
                          </w:numPr>
                          <w:spacing w:after="0"/>
                          <w:ind w:left="567" w:right="-361" w:hanging="283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F32472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 xml:space="preserve">Delgado Serrano, Jose </w:t>
                        </w:r>
                      </w:p>
                      <w:p w14:paraId="27229A2F" w14:textId="73F71566" w:rsidR="00524703" w:rsidRPr="00F32472" w:rsidRDefault="00524703" w:rsidP="00E97E1F">
                        <w:pPr>
                          <w:pStyle w:val="Subttulo"/>
                          <w:numPr>
                            <w:ilvl w:val="0"/>
                            <w:numId w:val="1"/>
                          </w:numPr>
                          <w:spacing w:after="0"/>
                          <w:ind w:left="567" w:right="-361" w:hanging="283"/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</w:pPr>
                        <w:r w:rsidRPr="00F32472">
                          <w:rPr>
                            <w:color w:val="595959" w:themeColor="text1" w:themeTint="A6"/>
                            <w:sz w:val="22"/>
                            <w:lang w:bidi="es-ES"/>
                          </w:rPr>
                          <w:t>Fernández Manzano, Antonio</w:t>
                        </w:r>
                      </w:p>
                      <w:p w14:paraId="7581C59A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García Villalobos, Abraham</w:t>
                        </w:r>
                      </w:p>
                      <w:p w14:paraId="0E869E8F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Guerrero Romero, Martín Arturo</w:t>
                        </w:r>
                      </w:p>
                      <w:p w14:paraId="5D7D7FEE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proofErr w:type="spellStart"/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Hu</w:t>
                        </w:r>
                        <w:proofErr w:type="spellEnd"/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, Chao</w:t>
                        </w:r>
                      </w:p>
                      <w:p w14:paraId="32A1BF34" w14:textId="77777777" w:rsidR="00524703" w:rsidRPr="00E97E1F" w:rsidRDefault="00524703" w:rsidP="00E97E1F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/>
                          <w:ind w:left="567" w:hanging="283"/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</w:pPr>
                        <w:r w:rsidRPr="00E97E1F">
                          <w:rPr>
                            <w:rFonts w:eastAsiaTheme="minorEastAsia"/>
                            <w:color w:val="595959" w:themeColor="text1" w:themeTint="A6"/>
                            <w:spacing w:val="15"/>
                            <w:sz w:val="22"/>
                            <w:lang w:bidi="es-ES"/>
                          </w:rPr>
                          <w:t>Soto Ponce, David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14AA5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4F07E30C" wp14:editId="7C9E2BE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875796" cy="10791825"/>
            <wp:effectExtent l="0" t="0" r="1905" b="0"/>
            <wp:wrapNone/>
            <wp:docPr id="1" name="Imagen 1" descr="edif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5796" cy="1079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5957C" w14:textId="77777777" w:rsidR="00745C53" w:rsidRPr="008413B5" w:rsidRDefault="008413B5" w:rsidP="00050424">
      <w:pPr>
        <w:pStyle w:val="Ttulo3"/>
        <w:spacing w:after="120"/>
        <w:rPr>
          <w:i/>
          <w:iCs/>
        </w:rPr>
      </w:pPr>
      <w:r>
        <w:rPr>
          <w:i/>
          <w:iCs/>
        </w:rPr>
        <w:lastRenderedPageBreak/>
        <w:t>Formación</w:t>
      </w:r>
      <w:r w:rsidR="00524703" w:rsidRPr="008413B5">
        <w:rPr>
          <w:i/>
          <w:iCs/>
        </w:rPr>
        <w:t xml:space="preserve"> del grupo</w:t>
      </w:r>
      <w:r>
        <w:rPr>
          <w:i/>
          <w:iCs/>
        </w:rPr>
        <w:t xml:space="preserve"> de trabajo</w:t>
      </w:r>
    </w:p>
    <w:p w14:paraId="78E4ADDB" w14:textId="67C93D8F" w:rsidR="00050424" w:rsidRPr="00A40393" w:rsidRDefault="00050424" w:rsidP="00EA0B60">
      <w:pPr>
        <w:spacing w:after="120"/>
        <w:jc w:val="both"/>
        <w:rPr>
          <w:rFonts w:ascii="Times New Roman" w:hAnsi="Times New Roman" w:cs="Times New Roman"/>
          <w:sz w:val="22"/>
        </w:rPr>
      </w:pPr>
      <w:r w:rsidRPr="00A40393">
        <w:rPr>
          <w:rFonts w:ascii="Times New Roman" w:hAnsi="Times New Roman" w:cs="Times New Roman"/>
          <w:sz w:val="22"/>
        </w:rPr>
        <w:tab/>
        <w:t>Nuestro grupo ha surgido por la unión de dos grupos</w:t>
      </w:r>
      <w:r w:rsidR="003354B7" w:rsidRPr="00A40393">
        <w:rPr>
          <w:rFonts w:ascii="Times New Roman" w:hAnsi="Times New Roman" w:cs="Times New Roman"/>
          <w:sz w:val="22"/>
        </w:rPr>
        <w:t xml:space="preserve"> formados desde el comienzo de la carrera. A un lado de la balanza se encuentran Jose, Chao y Antonio, y al otro lado, David, Abraham y Martín. Dado que Antonio y Martín son compañeros de piso y la limitación en el número de grupos era como máximo seis, decidimos unir esfuerzos y trabajar conjuntamente.</w:t>
      </w:r>
    </w:p>
    <w:p w14:paraId="16E97151" w14:textId="2E4B908F" w:rsidR="00FE231F" w:rsidRDefault="00FE231F" w:rsidP="003354B7">
      <w:pPr>
        <w:pStyle w:val="Ttulo3"/>
        <w:rPr>
          <w:i/>
          <w:iCs/>
        </w:rPr>
      </w:pPr>
      <w:r w:rsidRPr="003354B7">
        <w:rPr>
          <w:i/>
          <w:iCs/>
        </w:rPr>
        <w:t>Datos de contacto</w:t>
      </w:r>
    </w:p>
    <w:p w14:paraId="23F59039" w14:textId="69CD2C24" w:rsidR="003354B7" w:rsidRDefault="003354B7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4070FC01" w14:textId="77777777" w:rsidTr="00D87099">
        <w:tc>
          <w:tcPr>
            <w:tcW w:w="4247" w:type="dxa"/>
          </w:tcPr>
          <w:p w14:paraId="0D91387C" w14:textId="4B594B5F" w:rsidR="00D87099" w:rsidRPr="00D87099" w:rsidRDefault="00D87099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1730A685" w14:textId="5955F18D" w:rsidR="00D87099" w:rsidRPr="00D87099" w:rsidRDefault="00D87099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96575D" w14:paraId="15A0939E" w14:textId="77777777" w:rsidTr="00D87099">
        <w:tc>
          <w:tcPr>
            <w:tcW w:w="4247" w:type="dxa"/>
          </w:tcPr>
          <w:p w14:paraId="49809B56" w14:textId="1D98E9AC" w:rsidR="0096575D" w:rsidRDefault="0096575D" w:rsidP="003354B7">
            <w:r>
              <w:t>Delgado Serrano, Jose</w:t>
            </w:r>
          </w:p>
        </w:tc>
        <w:tc>
          <w:tcPr>
            <w:tcW w:w="4247" w:type="dxa"/>
            <w:vMerge w:val="restart"/>
          </w:tcPr>
          <w:p w14:paraId="65D41E70" w14:textId="00D40566" w:rsidR="0096575D" w:rsidRDefault="006A3EB1" w:rsidP="006A3E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DFBA46" wp14:editId="19C64A0B">
                  <wp:extent cx="735330" cy="900572"/>
                  <wp:effectExtent l="76200" t="76200" r="140970" b="128270"/>
                  <wp:docPr id="10" name="Imagen 10" descr="Imagen que contiene pared, interior, persona, espej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Jose.jpe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365" cy="92021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75D" w14:paraId="2699D274" w14:textId="77777777" w:rsidTr="00D87099">
        <w:tc>
          <w:tcPr>
            <w:tcW w:w="4247" w:type="dxa"/>
          </w:tcPr>
          <w:p w14:paraId="7932643B" w14:textId="1B9BD6D2" w:rsidR="0096575D" w:rsidRPr="00D87099" w:rsidRDefault="0096575D" w:rsidP="00D87099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1D3C1FBA" w14:textId="77777777" w:rsidR="0096575D" w:rsidRDefault="0096575D" w:rsidP="003354B7"/>
        </w:tc>
      </w:tr>
      <w:tr w:rsidR="0096575D" w14:paraId="763CAC5D" w14:textId="77777777" w:rsidTr="00D87099">
        <w:tc>
          <w:tcPr>
            <w:tcW w:w="4247" w:type="dxa"/>
          </w:tcPr>
          <w:p w14:paraId="23FCC02E" w14:textId="197F9A12" w:rsidR="0096575D" w:rsidRDefault="0096575D" w:rsidP="003354B7">
            <w:r>
              <w:t>josdelser@alum.us.es</w:t>
            </w:r>
          </w:p>
        </w:tc>
        <w:tc>
          <w:tcPr>
            <w:tcW w:w="4247" w:type="dxa"/>
            <w:vMerge/>
          </w:tcPr>
          <w:p w14:paraId="326560BB" w14:textId="77777777" w:rsidR="0096575D" w:rsidRDefault="0096575D" w:rsidP="003354B7"/>
        </w:tc>
      </w:tr>
      <w:tr w:rsidR="0096575D" w14:paraId="52D986BE" w14:textId="77777777" w:rsidTr="00D87099">
        <w:tc>
          <w:tcPr>
            <w:tcW w:w="4247" w:type="dxa"/>
          </w:tcPr>
          <w:p w14:paraId="1D2F65D3" w14:textId="26858A78" w:rsidR="0096575D" w:rsidRPr="00D87099" w:rsidRDefault="0096575D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3E620EAB" w14:textId="77777777" w:rsidR="0096575D" w:rsidRDefault="0096575D" w:rsidP="003354B7"/>
        </w:tc>
      </w:tr>
      <w:tr w:rsidR="0096575D" w14:paraId="391D9209" w14:textId="77777777" w:rsidTr="00D87099">
        <w:tc>
          <w:tcPr>
            <w:tcW w:w="4247" w:type="dxa"/>
          </w:tcPr>
          <w:p w14:paraId="06FCB29E" w14:textId="1DCE5B18" w:rsidR="0096575D" w:rsidRDefault="0096575D" w:rsidP="003354B7">
            <w:r>
              <w:t>Testeador</w:t>
            </w:r>
          </w:p>
        </w:tc>
        <w:tc>
          <w:tcPr>
            <w:tcW w:w="4247" w:type="dxa"/>
            <w:vMerge/>
          </w:tcPr>
          <w:p w14:paraId="275D15E4" w14:textId="77777777" w:rsidR="0096575D" w:rsidRDefault="0096575D" w:rsidP="003354B7"/>
        </w:tc>
      </w:tr>
      <w:tr w:rsidR="0096575D" w14:paraId="27806555" w14:textId="77777777" w:rsidTr="00D87099">
        <w:tc>
          <w:tcPr>
            <w:tcW w:w="4247" w:type="dxa"/>
          </w:tcPr>
          <w:p w14:paraId="009909FD" w14:textId="045E186B" w:rsidR="0096575D" w:rsidRPr="0096575D" w:rsidRDefault="0096575D" w:rsidP="003354B7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0A20CDB6" w14:textId="77777777" w:rsidR="0096575D" w:rsidRDefault="0096575D" w:rsidP="003354B7"/>
        </w:tc>
      </w:tr>
      <w:tr w:rsidR="0096575D" w14:paraId="297BFC5C" w14:textId="77777777" w:rsidTr="00D87099">
        <w:tc>
          <w:tcPr>
            <w:tcW w:w="4247" w:type="dxa"/>
          </w:tcPr>
          <w:p w14:paraId="5FF342E5" w14:textId="448BE46E" w:rsidR="0096575D" w:rsidRDefault="008C398D" w:rsidP="008C398D">
            <w:pPr>
              <w:jc w:val="center"/>
            </w:pPr>
            <w:r>
              <w:t>B</w:t>
            </w:r>
          </w:p>
        </w:tc>
        <w:tc>
          <w:tcPr>
            <w:tcW w:w="4247" w:type="dxa"/>
            <w:vMerge/>
          </w:tcPr>
          <w:p w14:paraId="125A33A5" w14:textId="77777777" w:rsidR="0096575D" w:rsidRDefault="0096575D" w:rsidP="003354B7"/>
        </w:tc>
      </w:tr>
    </w:tbl>
    <w:p w14:paraId="7F23567D" w14:textId="0D21A2D9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532FB47C" w14:textId="77777777" w:rsidTr="00E52933">
        <w:tc>
          <w:tcPr>
            <w:tcW w:w="4247" w:type="dxa"/>
          </w:tcPr>
          <w:p w14:paraId="2E292C2E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7C909EF9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3E79DD" w14:paraId="330292CE" w14:textId="77777777" w:rsidTr="00E52933">
        <w:tc>
          <w:tcPr>
            <w:tcW w:w="4247" w:type="dxa"/>
          </w:tcPr>
          <w:p w14:paraId="682BE6F7" w14:textId="15998A09" w:rsidR="003E79DD" w:rsidRDefault="003E79DD" w:rsidP="00E52933">
            <w:r>
              <w:t>Fernández Manzano, Antonio</w:t>
            </w:r>
          </w:p>
        </w:tc>
        <w:tc>
          <w:tcPr>
            <w:tcW w:w="4247" w:type="dxa"/>
            <w:vMerge w:val="restart"/>
          </w:tcPr>
          <w:p w14:paraId="77487D79" w14:textId="5D3A1947" w:rsidR="003E79DD" w:rsidRDefault="00A072FD" w:rsidP="00A072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E8B1CE" wp14:editId="085D77C4">
                  <wp:extent cx="727710" cy="895091"/>
                  <wp:effectExtent l="76200" t="76200" r="129540" b="133985"/>
                  <wp:docPr id="8" name="Imagen 8" descr="Imagen que contiene hombre, persona, pared, interio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Antonio.jpe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459" cy="93660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9DD" w14:paraId="2F6B59FA" w14:textId="77777777" w:rsidTr="00E52933">
        <w:tc>
          <w:tcPr>
            <w:tcW w:w="4247" w:type="dxa"/>
          </w:tcPr>
          <w:p w14:paraId="04C6A874" w14:textId="77777777" w:rsidR="003E79DD" w:rsidRPr="00D87099" w:rsidRDefault="003E79DD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43925C8" w14:textId="77777777" w:rsidR="003E79DD" w:rsidRDefault="003E79DD" w:rsidP="00E52933"/>
        </w:tc>
      </w:tr>
      <w:tr w:rsidR="003E79DD" w14:paraId="031BC1EA" w14:textId="77777777" w:rsidTr="00E52933">
        <w:tc>
          <w:tcPr>
            <w:tcW w:w="4247" w:type="dxa"/>
          </w:tcPr>
          <w:p w14:paraId="44678A03" w14:textId="27A14138" w:rsidR="003E79DD" w:rsidRDefault="003E79DD" w:rsidP="00E52933">
            <w:r>
              <w:t>antferman@alum.us.es</w:t>
            </w:r>
          </w:p>
        </w:tc>
        <w:tc>
          <w:tcPr>
            <w:tcW w:w="4247" w:type="dxa"/>
            <w:vMerge/>
          </w:tcPr>
          <w:p w14:paraId="532665C9" w14:textId="77777777" w:rsidR="003E79DD" w:rsidRDefault="003E79DD" w:rsidP="00E52933"/>
        </w:tc>
      </w:tr>
      <w:tr w:rsidR="003E79DD" w14:paraId="757014FC" w14:textId="77777777" w:rsidTr="00E52933">
        <w:tc>
          <w:tcPr>
            <w:tcW w:w="4247" w:type="dxa"/>
          </w:tcPr>
          <w:p w14:paraId="5AEAE514" w14:textId="77777777" w:rsidR="003E79DD" w:rsidRPr="00D87099" w:rsidRDefault="003E79D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00631D85" w14:textId="77777777" w:rsidR="003E79DD" w:rsidRDefault="003E79DD" w:rsidP="00E52933"/>
        </w:tc>
      </w:tr>
      <w:tr w:rsidR="003E79DD" w14:paraId="4E894599" w14:textId="77777777" w:rsidTr="00E52933">
        <w:tc>
          <w:tcPr>
            <w:tcW w:w="4247" w:type="dxa"/>
          </w:tcPr>
          <w:p w14:paraId="67E2050D" w14:textId="493B3E87" w:rsidR="003E79DD" w:rsidRDefault="003E79DD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64E8B589" w14:textId="77777777" w:rsidR="003E79DD" w:rsidRDefault="003E79DD" w:rsidP="00E52933"/>
        </w:tc>
      </w:tr>
      <w:tr w:rsidR="003E79DD" w14:paraId="61B91F23" w14:textId="77777777" w:rsidTr="00E52933">
        <w:tc>
          <w:tcPr>
            <w:tcW w:w="4247" w:type="dxa"/>
          </w:tcPr>
          <w:p w14:paraId="727C5EBA" w14:textId="71403DFF" w:rsidR="003E79DD" w:rsidRPr="003E79DD" w:rsidRDefault="003E79D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284B0986" w14:textId="77777777" w:rsidR="003E79DD" w:rsidRDefault="003E79DD" w:rsidP="00E52933"/>
        </w:tc>
      </w:tr>
      <w:tr w:rsidR="003E79DD" w14:paraId="34653C95" w14:textId="77777777" w:rsidTr="00E52933">
        <w:tc>
          <w:tcPr>
            <w:tcW w:w="4247" w:type="dxa"/>
          </w:tcPr>
          <w:p w14:paraId="2094EE0C" w14:textId="45C7394F" w:rsidR="003E79DD" w:rsidRDefault="008C398D" w:rsidP="008C398D">
            <w:pPr>
              <w:jc w:val="center"/>
            </w:pPr>
            <w:r>
              <w:t>B</w:t>
            </w:r>
          </w:p>
        </w:tc>
        <w:tc>
          <w:tcPr>
            <w:tcW w:w="4247" w:type="dxa"/>
            <w:vMerge/>
          </w:tcPr>
          <w:p w14:paraId="0C7D0CEB" w14:textId="77777777" w:rsidR="003E79DD" w:rsidRDefault="003E79DD" w:rsidP="00E52933"/>
        </w:tc>
      </w:tr>
    </w:tbl>
    <w:p w14:paraId="5E711142" w14:textId="47D8C654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87099" w14:paraId="5CAF1757" w14:textId="77777777" w:rsidTr="00E52933">
        <w:tc>
          <w:tcPr>
            <w:tcW w:w="4247" w:type="dxa"/>
          </w:tcPr>
          <w:p w14:paraId="033FEFF4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46E5104C" w14:textId="77777777" w:rsidR="00D87099" w:rsidRPr="00D87099" w:rsidRDefault="00D87099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056C7A" w14:paraId="53ADAE0B" w14:textId="77777777" w:rsidTr="00E52933">
        <w:tc>
          <w:tcPr>
            <w:tcW w:w="4247" w:type="dxa"/>
          </w:tcPr>
          <w:p w14:paraId="441F4C62" w14:textId="5CE7032D" w:rsidR="00056C7A" w:rsidRDefault="00056C7A" w:rsidP="00E52933">
            <w:r>
              <w:t>García Villalobos, Abraham</w:t>
            </w:r>
          </w:p>
        </w:tc>
        <w:tc>
          <w:tcPr>
            <w:tcW w:w="4247" w:type="dxa"/>
            <w:vMerge w:val="restart"/>
          </w:tcPr>
          <w:p w14:paraId="7FC21507" w14:textId="538BAD1B" w:rsidR="00056C7A" w:rsidRDefault="00056C7A" w:rsidP="00056C7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7CD25B" wp14:editId="434E3176">
                  <wp:extent cx="853739" cy="896958"/>
                  <wp:effectExtent l="76200" t="76200" r="137160" b="132080"/>
                  <wp:docPr id="2" name="Imagen 2" descr="Imagen que contiene persona, ropa, pared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Abraham.jpe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768" cy="9243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C7A" w14:paraId="4C338308" w14:textId="77777777" w:rsidTr="00E52933">
        <w:tc>
          <w:tcPr>
            <w:tcW w:w="4247" w:type="dxa"/>
          </w:tcPr>
          <w:p w14:paraId="48FAC99E" w14:textId="77777777" w:rsidR="00056C7A" w:rsidRPr="00D87099" w:rsidRDefault="00056C7A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8158245" w14:textId="77777777" w:rsidR="00056C7A" w:rsidRDefault="00056C7A" w:rsidP="00E52933"/>
        </w:tc>
      </w:tr>
      <w:tr w:rsidR="00056C7A" w14:paraId="21E87380" w14:textId="77777777" w:rsidTr="00E52933">
        <w:tc>
          <w:tcPr>
            <w:tcW w:w="4247" w:type="dxa"/>
          </w:tcPr>
          <w:p w14:paraId="6F36AE4F" w14:textId="1E215BAA" w:rsidR="00056C7A" w:rsidRDefault="00056C7A" w:rsidP="00E52933">
            <w:r>
              <w:t>abrgarvil@alum.us.es</w:t>
            </w:r>
          </w:p>
        </w:tc>
        <w:tc>
          <w:tcPr>
            <w:tcW w:w="4247" w:type="dxa"/>
            <w:vMerge/>
          </w:tcPr>
          <w:p w14:paraId="1FC9F5D3" w14:textId="77777777" w:rsidR="00056C7A" w:rsidRDefault="00056C7A" w:rsidP="00E52933"/>
        </w:tc>
      </w:tr>
      <w:tr w:rsidR="00056C7A" w14:paraId="21A2FAEB" w14:textId="77777777" w:rsidTr="00E52933">
        <w:tc>
          <w:tcPr>
            <w:tcW w:w="4247" w:type="dxa"/>
          </w:tcPr>
          <w:p w14:paraId="6DA3B2CA" w14:textId="77777777" w:rsidR="00056C7A" w:rsidRPr="00D87099" w:rsidRDefault="00056C7A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3C0EDF8D" w14:textId="77777777" w:rsidR="00056C7A" w:rsidRDefault="00056C7A" w:rsidP="00E52933"/>
        </w:tc>
      </w:tr>
      <w:tr w:rsidR="00056C7A" w14:paraId="71838965" w14:textId="77777777" w:rsidTr="00E52933">
        <w:tc>
          <w:tcPr>
            <w:tcW w:w="4247" w:type="dxa"/>
          </w:tcPr>
          <w:p w14:paraId="0480C2EC" w14:textId="742196F7" w:rsidR="00056C7A" w:rsidRDefault="00056C7A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5AC27807" w14:textId="77777777" w:rsidR="00056C7A" w:rsidRDefault="00056C7A" w:rsidP="00E52933"/>
        </w:tc>
      </w:tr>
      <w:tr w:rsidR="00056C7A" w14:paraId="59CD2EEE" w14:textId="77777777" w:rsidTr="00E52933">
        <w:tc>
          <w:tcPr>
            <w:tcW w:w="4247" w:type="dxa"/>
          </w:tcPr>
          <w:p w14:paraId="518D61A6" w14:textId="1091582D" w:rsidR="00056C7A" w:rsidRPr="00056C7A" w:rsidRDefault="00056C7A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37E7FC77" w14:textId="77777777" w:rsidR="00056C7A" w:rsidRDefault="00056C7A" w:rsidP="00E52933"/>
        </w:tc>
      </w:tr>
      <w:tr w:rsidR="00056C7A" w14:paraId="1F42914B" w14:textId="77777777" w:rsidTr="00E52933">
        <w:tc>
          <w:tcPr>
            <w:tcW w:w="4247" w:type="dxa"/>
          </w:tcPr>
          <w:p w14:paraId="5EE0B21A" w14:textId="67850D50" w:rsidR="00056C7A" w:rsidRDefault="00EC3A75" w:rsidP="00EC3A75">
            <w:pPr>
              <w:jc w:val="center"/>
            </w:pPr>
            <w:r>
              <w:t>B</w:t>
            </w:r>
          </w:p>
        </w:tc>
        <w:tc>
          <w:tcPr>
            <w:tcW w:w="4247" w:type="dxa"/>
            <w:vMerge/>
          </w:tcPr>
          <w:p w14:paraId="6D1D7C9D" w14:textId="77777777" w:rsidR="00056C7A" w:rsidRDefault="00056C7A" w:rsidP="00E52933"/>
        </w:tc>
      </w:tr>
    </w:tbl>
    <w:p w14:paraId="623D5A28" w14:textId="6A20860E" w:rsidR="00D87099" w:rsidRDefault="00D87099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17381" w14:paraId="5E337FB6" w14:textId="77777777" w:rsidTr="00E52933">
        <w:tc>
          <w:tcPr>
            <w:tcW w:w="4247" w:type="dxa"/>
          </w:tcPr>
          <w:p w14:paraId="7A31FC8C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6AB288B5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0D7370" w14:paraId="0F8AD529" w14:textId="77777777" w:rsidTr="00E52933">
        <w:tc>
          <w:tcPr>
            <w:tcW w:w="4247" w:type="dxa"/>
          </w:tcPr>
          <w:p w14:paraId="78B761E6" w14:textId="6C752DC9" w:rsidR="000D7370" w:rsidRDefault="000D7370" w:rsidP="00E52933">
            <w:r>
              <w:t>Guerrero Romero, Martín Arturo</w:t>
            </w:r>
          </w:p>
        </w:tc>
        <w:tc>
          <w:tcPr>
            <w:tcW w:w="4247" w:type="dxa"/>
            <w:vMerge w:val="restart"/>
          </w:tcPr>
          <w:p w14:paraId="2E33AD44" w14:textId="3BE4CB9A" w:rsidR="000D7370" w:rsidRDefault="00217381" w:rsidP="002173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63AD15" wp14:editId="572FABAC">
                  <wp:extent cx="786941" cy="922323"/>
                  <wp:effectExtent l="76200" t="76200" r="127635" b="125730"/>
                  <wp:docPr id="3" name="Imagen 3" descr="Imagen que contiene persona, pared, corbata, interio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artín.jpe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916" cy="95276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370" w14:paraId="3BFD1E62" w14:textId="77777777" w:rsidTr="00E52933">
        <w:tc>
          <w:tcPr>
            <w:tcW w:w="4247" w:type="dxa"/>
          </w:tcPr>
          <w:p w14:paraId="5C2035FF" w14:textId="77777777" w:rsidR="000D7370" w:rsidRPr="00D87099" w:rsidRDefault="000D7370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5AC46900" w14:textId="77777777" w:rsidR="000D7370" w:rsidRDefault="000D7370" w:rsidP="00E52933"/>
        </w:tc>
      </w:tr>
      <w:tr w:rsidR="000D7370" w14:paraId="34EB1351" w14:textId="77777777" w:rsidTr="00E52933">
        <w:tc>
          <w:tcPr>
            <w:tcW w:w="4247" w:type="dxa"/>
          </w:tcPr>
          <w:p w14:paraId="78837954" w14:textId="07BC0D33" w:rsidR="000D7370" w:rsidRDefault="000D7370" w:rsidP="00E52933">
            <w:r>
              <w:t>marguerom1@alum.us.es</w:t>
            </w:r>
          </w:p>
        </w:tc>
        <w:tc>
          <w:tcPr>
            <w:tcW w:w="4247" w:type="dxa"/>
            <w:vMerge/>
          </w:tcPr>
          <w:p w14:paraId="66D282A6" w14:textId="77777777" w:rsidR="000D7370" w:rsidRDefault="000D7370" w:rsidP="00E52933"/>
        </w:tc>
      </w:tr>
      <w:tr w:rsidR="000D7370" w14:paraId="40023CAD" w14:textId="77777777" w:rsidTr="00E52933">
        <w:tc>
          <w:tcPr>
            <w:tcW w:w="4247" w:type="dxa"/>
          </w:tcPr>
          <w:p w14:paraId="3950CB50" w14:textId="77777777" w:rsidR="000D7370" w:rsidRPr="00D87099" w:rsidRDefault="000D7370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6B94A170" w14:textId="77777777" w:rsidR="000D7370" w:rsidRDefault="000D7370" w:rsidP="00E52933"/>
        </w:tc>
      </w:tr>
      <w:tr w:rsidR="000D7370" w14:paraId="1214301E" w14:textId="77777777" w:rsidTr="00E52933">
        <w:tc>
          <w:tcPr>
            <w:tcW w:w="4247" w:type="dxa"/>
          </w:tcPr>
          <w:p w14:paraId="30DE7D69" w14:textId="44F8547C" w:rsidR="000D7370" w:rsidRDefault="000D7370" w:rsidP="00E52933">
            <w:r>
              <w:t>Analista</w:t>
            </w:r>
          </w:p>
        </w:tc>
        <w:tc>
          <w:tcPr>
            <w:tcW w:w="4247" w:type="dxa"/>
            <w:vMerge/>
          </w:tcPr>
          <w:p w14:paraId="627DE056" w14:textId="77777777" w:rsidR="000D7370" w:rsidRDefault="000D7370" w:rsidP="00E52933"/>
        </w:tc>
      </w:tr>
      <w:tr w:rsidR="000D7370" w14:paraId="5FA9C4FF" w14:textId="77777777" w:rsidTr="00E52933">
        <w:tc>
          <w:tcPr>
            <w:tcW w:w="4247" w:type="dxa"/>
          </w:tcPr>
          <w:p w14:paraId="6F9AC412" w14:textId="387CEF45" w:rsidR="000D7370" w:rsidRPr="000D7370" w:rsidRDefault="000D7370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1F60CD1E" w14:textId="77777777" w:rsidR="000D7370" w:rsidRDefault="000D7370" w:rsidP="00E52933"/>
        </w:tc>
      </w:tr>
      <w:tr w:rsidR="000D7370" w14:paraId="1B277EE3" w14:textId="77777777" w:rsidTr="00E52933">
        <w:tc>
          <w:tcPr>
            <w:tcW w:w="4247" w:type="dxa"/>
          </w:tcPr>
          <w:p w14:paraId="6A73B9D2" w14:textId="765C912C" w:rsidR="000D7370" w:rsidRDefault="00EC3A75" w:rsidP="00EC3A75">
            <w:pPr>
              <w:jc w:val="center"/>
            </w:pPr>
            <w:r>
              <w:t>B</w:t>
            </w:r>
          </w:p>
        </w:tc>
        <w:tc>
          <w:tcPr>
            <w:tcW w:w="4247" w:type="dxa"/>
            <w:vMerge/>
          </w:tcPr>
          <w:p w14:paraId="74AC9044" w14:textId="77777777" w:rsidR="000D7370" w:rsidRDefault="000D7370" w:rsidP="00E52933"/>
        </w:tc>
      </w:tr>
    </w:tbl>
    <w:p w14:paraId="7CC3AF88" w14:textId="2B869F74" w:rsidR="00661CA4" w:rsidRDefault="00661CA4" w:rsidP="003354B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661CA4" w14:paraId="4E12AFAE" w14:textId="77777777" w:rsidTr="00E52933">
        <w:tc>
          <w:tcPr>
            <w:tcW w:w="4247" w:type="dxa"/>
          </w:tcPr>
          <w:p w14:paraId="2150C884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Nombre completo</w:t>
            </w:r>
          </w:p>
        </w:tc>
        <w:tc>
          <w:tcPr>
            <w:tcW w:w="4247" w:type="dxa"/>
          </w:tcPr>
          <w:p w14:paraId="33292F91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8359BB" w14:paraId="18B3C748" w14:textId="77777777" w:rsidTr="00E52933">
        <w:tc>
          <w:tcPr>
            <w:tcW w:w="4247" w:type="dxa"/>
          </w:tcPr>
          <w:p w14:paraId="3DEA9687" w14:textId="04E44E0A" w:rsidR="008359BB" w:rsidRDefault="008359BB" w:rsidP="00E52933">
            <w:proofErr w:type="spellStart"/>
            <w:r>
              <w:t>Hu</w:t>
            </w:r>
            <w:proofErr w:type="spellEnd"/>
            <w:r>
              <w:t>, Chao</w:t>
            </w:r>
          </w:p>
        </w:tc>
        <w:tc>
          <w:tcPr>
            <w:tcW w:w="4247" w:type="dxa"/>
            <w:vMerge w:val="restart"/>
          </w:tcPr>
          <w:p w14:paraId="6B9D9D98" w14:textId="1C9B1E00" w:rsidR="008359BB" w:rsidRDefault="00217381" w:rsidP="002173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DAB966" wp14:editId="53E73600">
                  <wp:extent cx="880921" cy="880921"/>
                  <wp:effectExtent l="76200" t="76200" r="128905" b="128905"/>
                  <wp:docPr id="4" name="Imagen 4" descr="Imagen que contiene persona, pared, interior, corbat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hao.jpe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485" cy="8964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9BB" w14:paraId="0170DEDE" w14:textId="77777777" w:rsidTr="00E52933">
        <w:tc>
          <w:tcPr>
            <w:tcW w:w="4247" w:type="dxa"/>
          </w:tcPr>
          <w:p w14:paraId="43F0E0C2" w14:textId="77777777" w:rsidR="008359BB" w:rsidRPr="00D87099" w:rsidRDefault="008359BB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0AEB56E2" w14:textId="77777777" w:rsidR="008359BB" w:rsidRDefault="008359BB" w:rsidP="00E52933"/>
        </w:tc>
      </w:tr>
      <w:tr w:rsidR="008359BB" w14:paraId="2758DE52" w14:textId="77777777" w:rsidTr="00E52933">
        <w:tc>
          <w:tcPr>
            <w:tcW w:w="4247" w:type="dxa"/>
          </w:tcPr>
          <w:p w14:paraId="6222980E" w14:textId="2917E16D" w:rsidR="008359BB" w:rsidRDefault="008359BB" w:rsidP="00E52933">
            <w:r>
              <w:t>chau@alum.us.es</w:t>
            </w:r>
          </w:p>
        </w:tc>
        <w:tc>
          <w:tcPr>
            <w:tcW w:w="4247" w:type="dxa"/>
            <w:vMerge/>
          </w:tcPr>
          <w:p w14:paraId="64302DC6" w14:textId="77777777" w:rsidR="008359BB" w:rsidRDefault="008359BB" w:rsidP="00E52933"/>
        </w:tc>
      </w:tr>
      <w:tr w:rsidR="008359BB" w14:paraId="4D889C3B" w14:textId="77777777" w:rsidTr="00E52933">
        <w:tc>
          <w:tcPr>
            <w:tcW w:w="4247" w:type="dxa"/>
          </w:tcPr>
          <w:p w14:paraId="1755BE04" w14:textId="77777777" w:rsidR="008359BB" w:rsidRPr="00D87099" w:rsidRDefault="008359B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4F676B34" w14:textId="77777777" w:rsidR="008359BB" w:rsidRDefault="008359BB" w:rsidP="00E52933"/>
        </w:tc>
      </w:tr>
      <w:tr w:rsidR="008359BB" w14:paraId="0E5D588F" w14:textId="77777777" w:rsidTr="00E52933">
        <w:tc>
          <w:tcPr>
            <w:tcW w:w="4247" w:type="dxa"/>
          </w:tcPr>
          <w:p w14:paraId="0CDE6452" w14:textId="7EC9DB4F" w:rsidR="008359BB" w:rsidRDefault="008359BB" w:rsidP="00E52933">
            <w:r>
              <w:t>Desarrollador</w:t>
            </w:r>
          </w:p>
        </w:tc>
        <w:tc>
          <w:tcPr>
            <w:tcW w:w="4247" w:type="dxa"/>
            <w:vMerge/>
          </w:tcPr>
          <w:p w14:paraId="4ABB4BF2" w14:textId="77777777" w:rsidR="008359BB" w:rsidRDefault="008359BB" w:rsidP="00E52933"/>
        </w:tc>
      </w:tr>
      <w:tr w:rsidR="008359BB" w14:paraId="56897EB7" w14:textId="77777777" w:rsidTr="00E52933">
        <w:tc>
          <w:tcPr>
            <w:tcW w:w="4247" w:type="dxa"/>
          </w:tcPr>
          <w:p w14:paraId="1FA365E7" w14:textId="01DC3346" w:rsidR="008359BB" w:rsidRPr="008359BB" w:rsidRDefault="008359B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5A890B75" w14:textId="77777777" w:rsidR="008359BB" w:rsidRDefault="008359BB" w:rsidP="00E52933"/>
        </w:tc>
      </w:tr>
      <w:tr w:rsidR="008359BB" w14:paraId="2AB490B1" w14:textId="77777777" w:rsidTr="00E52933">
        <w:tc>
          <w:tcPr>
            <w:tcW w:w="4247" w:type="dxa"/>
          </w:tcPr>
          <w:p w14:paraId="434BB1E1" w14:textId="583A4064" w:rsidR="008359BB" w:rsidRDefault="00EC3A75" w:rsidP="00EC3A75">
            <w:pPr>
              <w:jc w:val="center"/>
            </w:pPr>
            <w:r>
              <w:t>B</w:t>
            </w:r>
          </w:p>
        </w:tc>
        <w:tc>
          <w:tcPr>
            <w:tcW w:w="4247" w:type="dxa"/>
            <w:vMerge/>
          </w:tcPr>
          <w:p w14:paraId="49F3D80F" w14:textId="77777777" w:rsidR="008359BB" w:rsidRDefault="008359BB" w:rsidP="00E52933"/>
        </w:tc>
      </w:tr>
      <w:tr w:rsidR="00661CA4" w14:paraId="6FB7ECEB" w14:textId="77777777" w:rsidTr="00E52933">
        <w:tc>
          <w:tcPr>
            <w:tcW w:w="4247" w:type="dxa"/>
          </w:tcPr>
          <w:p w14:paraId="54D84804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lastRenderedPageBreak/>
              <w:t>Nombre completo</w:t>
            </w:r>
          </w:p>
        </w:tc>
        <w:tc>
          <w:tcPr>
            <w:tcW w:w="4247" w:type="dxa"/>
          </w:tcPr>
          <w:p w14:paraId="084F929B" w14:textId="77777777" w:rsidR="00661CA4" w:rsidRPr="00D87099" w:rsidRDefault="00661CA4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Foto</w:t>
            </w:r>
          </w:p>
        </w:tc>
      </w:tr>
      <w:tr w:rsidR="00F247EB" w14:paraId="06CE8D13" w14:textId="77777777" w:rsidTr="00E52933">
        <w:tc>
          <w:tcPr>
            <w:tcW w:w="4247" w:type="dxa"/>
          </w:tcPr>
          <w:p w14:paraId="7E08DE71" w14:textId="4FFBAA8A" w:rsidR="00F247EB" w:rsidRDefault="00F247EB" w:rsidP="00E52933">
            <w:r>
              <w:t>Soto Ponce, David</w:t>
            </w:r>
          </w:p>
        </w:tc>
        <w:tc>
          <w:tcPr>
            <w:tcW w:w="4247" w:type="dxa"/>
            <w:vMerge w:val="restart"/>
          </w:tcPr>
          <w:p w14:paraId="354A849F" w14:textId="0FA6CB59" w:rsidR="00F247EB" w:rsidRDefault="00F247EB" w:rsidP="00F247E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D3C896" wp14:editId="551CC6E8">
                  <wp:extent cx="900840" cy="887721"/>
                  <wp:effectExtent l="76200" t="76200" r="128270" b="141605"/>
                  <wp:docPr id="5" name="Imagen 5" descr="Imagen que contiene persona, corbata, ropa, hombre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avid.jpe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302" cy="91084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7EB" w14:paraId="48B6DC0D" w14:textId="77777777" w:rsidTr="00E52933">
        <w:tc>
          <w:tcPr>
            <w:tcW w:w="4247" w:type="dxa"/>
          </w:tcPr>
          <w:p w14:paraId="3D06C60E" w14:textId="77777777" w:rsidR="00F247EB" w:rsidRPr="00D87099" w:rsidRDefault="00F247EB" w:rsidP="00E52933">
            <w:pPr>
              <w:tabs>
                <w:tab w:val="left" w:pos="2384"/>
              </w:tabs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Correo corporativo</w:t>
            </w:r>
            <w:r>
              <w:rPr>
                <w:b/>
                <w:bCs/>
                <w:i/>
                <w:iCs/>
              </w:rPr>
              <w:tab/>
            </w:r>
          </w:p>
        </w:tc>
        <w:tc>
          <w:tcPr>
            <w:tcW w:w="4247" w:type="dxa"/>
            <w:vMerge/>
          </w:tcPr>
          <w:p w14:paraId="47E8CABF" w14:textId="77777777" w:rsidR="00F247EB" w:rsidRDefault="00F247EB" w:rsidP="00E52933"/>
        </w:tc>
      </w:tr>
      <w:tr w:rsidR="00F247EB" w14:paraId="2A1A45F7" w14:textId="77777777" w:rsidTr="00E52933">
        <w:tc>
          <w:tcPr>
            <w:tcW w:w="4247" w:type="dxa"/>
          </w:tcPr>
          <w:p w14:paraId="2A24B052" w14:textId="2F38B3A9" w:rsidR="00F247EB" w:rsidRDefault="00F247EB" w:rsidP="00E52933">
            <w:r>
              <w:t>davsotpon@alum.us.es</w:t>
            </w:r>
          </w:p>
        </w:tc>
        <w:tc>
          <w:tcPr>
            <w:tcW w:w="4247" w:type="dxa"/>
            <w:vMerge/>
          </w:tcPr>
          <w:p w14:paraId="5C8D0C35" w14:textId="77777777" w:rsidR="00F247EB" w:rsidRDefault="00F247EB" w:rsidP="00E52933"/>
        </w:tc>
      </w:tr>
      <w:tr w:rsidR="00F247EB" w14:paraId="3ED3D29C" w14:textId="77777777" w:rsidTr="00E52933">
        <w:tc>
          <w:tcPr>
            <w:tcW w:w="4247" w:type="dxa"/>
          </w:tcPr>
          <w:p w14:paraId="4CFAE01C" w14:textId="77777777" w:rsidR="00F247EB" w:rsidRPr="00D87099" w:rsidRDefault="00F247EB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Role</w:t>
            </w:r>
          </w:p>
        </w:tc>
        <w:tc>
          <w:tcPr>
            <w:tcW w:w="4247" w:type="dxa"/>
            <w:vMerge/>
          </w:tcPr>
          <w:p w14:paraId="4F7461AC" w14:textId="77777777" w:rsidR="00F247EB" w:rsidRDefault="00F247EB" w:rsidP="00E52933"/>
        </w:tc>
      </w:tr>
      <w:tr w:rsidR="00F247EB" w14:paraId="0D01993B" w14:textId="77777777" w:rsidTr="00E52933">
        <w:tc>
          <w:tcPr>
            <w:tcW w:w="4247" w:type="dxa"/>
          </w:tcPr>
          <w:p w14:paraId="5F437D51" w14:textId="7D1D9697" w:rsidR="00F247EB" w:rsidRDefault="00F247EB" w:rsidP="00E52933">
            <w:r>
              <w:t>Jefe de proyecto</w:t>
            </w:r>
          </w:p>
        </w:tc>
        <w:tc>
          <w:tcPr>
            <w:tcW w:w="4247" w:type="dxa"/>
            <w:vMerge/>
          </w:tcPr>
          <w:p w14:paraId="3B2B73AD" w14:textId="77777777" w:rsidR="00F247EB" w:rsidRDefault="00F247EB" w:rsidP="00E52933"/>
        </w:tc>
      </w:tr>
      <w:tr w:rsidR="00F247EB" w14:paraId="307242FC" w14:textId="77777777" w:rsidTr="00E52933">
        <w:tc>
          <w:tcPr>
            <w:tcW w:w="4247" w:type="dxa"/>
          </w:tcPr>
          <w:p w14:paraId="3952B26F" w14:textId="76B29146" w:rsidR="00F247EB" w:rsidRPr="00B03F7D" w:rsidRDefault="00B03F7D" w:rsidP="00E52933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Evaluación</w:t>
            </w:r>
          </w:p>
        </w:tc>
        <w:tc>
          <w:tcPr>
            <w:tcW w:w="4247" w:type="dxa"/>
            <w:vMerge/>
          </w:tcPr>
          <w:p w14:paraId="3494183A" w14:textId="77777777" w:rsidR="00F247EB" w:rsidRDefault="00F247EB" w:rsidP="00E52933"/>
        </w:tc>
      </w:tr>
      <w:tr w:rsidR="00F247EB" w14:paraId="0C0B459F" w14:textId="77777777" w:rsidTr="00E52933">
        <w:tc>
          <w:tcPr>
            <w:tcW w:w="4247" w:type="dxa"/>
          </w:tcPr>
          <w:p w14:paraId="2205E25B" w14:textId="4DC51C76" w:rsidR="00F247EB" w:rsidRDefault="00EC3A75" w:rsidP="00EC3A75">
            <w:pPr>
              <w:jc w:val="center"/>
            </w:pPr>
            <w:r>
              <w:t>B</w:t>
            </w:r>
          </w:p>
        </w:tc>
        <w:tc>
          <w:tcPr>
            <w:tcW w:w="4247" w:type="dxa"/>
            <w:vMerge/>
          </w:tcPr>
          <w:p w14:paraId="56C9854A" w14:textId="77777777" w:rsidR="00F247EB" w:rsidRDefault="00F247EB" w:rsidP="00E52933"/>
        </w:tc>
      </w:tr>
    </w:tbl>
    <w:p w14:paraId="045E85DF" w14:textId="77777777" w:rsidR="00FE231F" w:rsidRPr="00FE231F" w:rsidRDefault="00FE231F">
      <w:pPr>
        <w:rPr>
          <w:rFonts w:ascii="Times New Roman" w:hAnsi="Times New Roman" w:cs="Times New Roman"/>
          <w:sz w:val="22"/>
        </w:rPr>
      </w:pPr>
    </w:p>
    <w:p w14:paraId="394263A6" w14:textId="50579C7F" w:rsidR="00FE231F" w:rsidRDefault="00257BFB" w:rsidP="00A40393">
      <w:pPr>
        <w:pStyle w:val="Ttulo3"/>
        <w:spacing w:after="120"/>
        <w:rPr>
          <w:i/>
          <w:iCs/>
        </w:rPr>
      </w:pPr>
      <w:r w:rsidRPr="007E4C17">
        <w:rPr>
          <w:i/>
          <w:iCs/>
        </w:rPr>
        <w:t>Cl</w:t>
      </w:r>
      <w:r w:rsidR="007E4C17">
        <w:rPr>
          <w:i/>
          <w:iCs/>
        </w:rPr>
        <w:t>á</w:t>
      </w:r>
      <w:r w:rsidRPr="007E4C17">
        <w:rPr>
          <w:i/>
          <w:iCs/>
        </w:rPr>
        <w:t>usula de grupo</w:t>
      </w:r>
    </w:p>
    <w:p w14:paraId="7DFED18D" w14:textId="269CC138" w:rsidR="00A40393" w:rsidRPr="00A40393" w:rsidRDefault="00A40393" w:rsidP="00A40393">
      <w:pPr>
        <w:jc w:val="both"/>
        <w:rPr>
          <w:sz w:val="22"/>
        </w:rPr>
      </w:pPr>
      <w:r w:rsidRPr="00A40393">
        <w:rPr>
          <w:sz w:val="22"/>
        </w:rPr>
        <w:tab/>
      </w:r>
      <w:r w:rsidRPr="00A40393">
        <w:rPr>
          <w:rFonts w:ascii="Times New Roman" w:hAnsi="Times New Roman" w:cs="Times New Roman"/>
          <w:sz w:val="22"/>
        </w:rPr>
        <w:t>Todos los integrantes del grupo</w:t>
      </w:r>
      <w:r>
        <w:rPr>
          <w:rFonts w:ascii="Times New Roman" w:hAnsi="Times New Roman" w:cs="Times New Roman"/>
          <w:sz w:val="22"/>
        </w:rPr>
        <w:t xml:space="preserve"> estamos de acuerdo en trabajar juntos como grupo. Entendemos la documentación de la asignatura y, en estos momentos, optamos a una </w:t>
      </w:r>
      <w:r w:rsidR="00CC56E0">
        <w:rPr>
          <w:rFonts w:ascii="Times New Roman" w:hAnsi="Times New Roman" w:cs="Times New Roman"/>
          <w:sz w:val="22"/>
        </w:rPr>
        <w:t>B</w:t>
      </w:r>
      <w:r>
        <w:rPr>
          <w:rFonts w:ascii="Times New Roman" w:hAnsi="Times New Roman" w:cs="Times New Roman"/>
          <w:sz w:val="22"/>
        </w:rPr>
        <w:t>.</w:t>
      </w:r>
      <w:r w:rsidR="004446D3">
        <w:rPr>
          <w:rFonts w:ascii="Times New Roman" w:hAnsi="Times New Roman" w:cs="Times New Roman"/>
          <w:sz w:val="22"/>
        </w:rPr>
        <w:t xml:space="preserve"> Aceptamos también que, en el caso de que algún integrante del grupo abandonase o fuese echado del grupo de forma justificada, este mismo suspendería.</w:t>
      </w:r>
    </w:p>
    <w:p w14:paraId="764A7382" w14:textId="5F8F05C5" w:rsidR="000D4976" w:rsidRDefault="000D4976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28156CCC" w14:textId="7A32A3AD" w:rsidR="00B55B55" w:rsidRDefault="000E1123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  <w:lang w:val="en-GB"/>
        </w:rPr>
        <w:drawing>
          <wp:anchor distT="0" distB="0" distL="114300" distR="114300" simplePos="0" relativeHeight="251662336" behindDoc="0" locked="0" layoutInCell="1" allowOverlap="1" wp14:anchorId="33C36C35" wp14:editId="5D89FD8A">
            <wp:simplePos x="0" y="0"/>
            <wp:positionH relativeFrom="column">
              <wp:posOffset>3926205</wp:posOffset>
            </wp:positionH>
            <wp:positionV relativeFrom="paragraph">
              <wp:posOffset>163195</wp:posOffset>
            </wp:positionV>
            <wp:extent cx="644525" cy="466090"/>
            <wp:effectExtent l="0" t="0" r="317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rma Jos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2"/>
          <w:lang w:val="en-GB"/>
        </w:rPr>
        <w:drawing>
          <wp:anchor distT="0" distB="0" distL="114300" distR="114300" simplePos="0" relativeHeight="251661312" behindDoc="0" locked="0" layoutInCell="1" allowOverlap="1" wp14:anchorId="0E995640" wp14:editId="7DE39DE5">
            <wp:simplePos x="0" y="0"/>
            <wp:positionH relativeFrom="column">
              <wp:posOffset>1853565</wp:posOffset>
            </wp:positionH>
            <wp:positionV relativeFrom="paragraph">
              <wp:posOffset>109855</wp:posOffset>
            </wp:positionV>
            <wp:extent cx="1261745" cy="497840"/>
            <wp:effectExtent l="0" t="0" r="0" b="0"/>
            <wp:wrapSquare wrapText="bothSides"/>
            <wp:docPr id="12" name="Imagen 12" descr="Imagen que contiene papel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rma Antonio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745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2"/>
        </w:rPr>
        <w:drawing>
          <wp:anchor distT="0" distB="0" distL="114300" distR="114300" simplePos="0" relativeHeight="251660288" behindDoc="0" locked="0" layoutInCell="1" allowOverlap="1" wp14:anchorId="464ABB0A" wp14:editId="62AD3BF6">
            <wp:simplePos x="0" y="0"/>
            <wp:positionH relativeFrom="column">
              <wp:posOffset>108585</wp:posOffset>
            </wp:positionH>
            <wp:positionV relativeFrom="paragraph">
              <wp:posOffset>10795</wp:posOffset>
            </wp:positionV>
            <wp:extent cx="1001268" cy="704088"/>
            <wp:effectExtent l="0" t="0" r="8890" b="127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rma Chao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268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3074EB" w14:textId="50D84225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</w:p>
    <w:p w14:paraId="1B648573" w14:textId="51A330E7" w:rsidR="00B55B55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</w:rPr>
      </w:pPr>
      <w:bookmarkStart w:id="0" w:name="_GoBack"/>
      <w:bookmarkEnd w:id="0"/>
    </w:p>
    <w:p w14:paraId="5CB2AB13" w14:textId="6C827F9E" w:rsidR="00B55B55" w:rsidRPr="003119E4" w:rsidRDefault="003119E4">
      <w:pPr>
        <w:pBdr>
          <w:bottom w:val="single" w:sz="6" w:space="1" w:color="auto"/>
        </w:pBdr>
        <w:rPr>
          <w:rFonts w:ascii="Times New Roman" w:hAnsi="Times New Roman" w:cs="Times New Roman"/>
          <w:sz w:val="22"/>
          <w:lang w:val="en-GB"/>
        </w:rPr>
      </w:pPr>
      <w:r>
        <w:rPr>
          <w:rFonts w:ascii="Times New Roman" w:hAnsi="Times New Roman" w:cs="Times New Roman"/>
          <w:sz w:val="22"/>
        </w:rPr>
        <w:tab/>
      </w:r>
      <w:r w:rsidRPr="003119E4">
        <w:rPr>
          <w:rFonts w:ascii="Times New Roman" w:hAnsi="Times New Roman" w:cs="Times New Roman"/>
          <w:sz w:val="22"/>
          <w:lang w:val="en-GB"/>
        </w:rPr>
        <w:t>Chao</w:t>
      </w:r>
      <w:r w:rsidRPr="003119E4">
        <w:rPr>
          <w:rFonts w:ascii="Times New Roman" w:hAnsi="Times New Roman" w:cs="Times New Roman"/>
          <w:sz w:val="22"/>
          <w:lang w:val="en-GB"/>
        </w:rPr>
        <w:tab/>
      </w:r>
      <w:r w:rsidRPr="003119E4">
        <w:rPr>
          <w:rFonts w:ascii="Times New Roman" w:hAnsi="Times New Roman" w:cs="Times New Roman"/>
          <w:sz w:val="22"/>
          <w:lang w:val="en-GB"/>
        </w:rPr>
        <w:tab/>
      </w:r>
      <w:r w:rsidRPr="003119E4">
        <w:rPr>
          <w:rFonts w:ascii="Times New Roman" w:hAnsi="Times New Roman" w:cs="Times New Roman"/>
          <w:sz w:val="22"/>
          <w:lang w:val="en-GB"/>
        </w:rPr>
        <w:tab/>
      </w:r>
      <w:r w:rsidRPr="003119E4">
        <w:rPr>
          <w:rFonts w:ascii="Times New Roman" w:hAnsi="Times New Roman" w:cs="Times New Roman"/>
          <w:sz w:val="22"/>
          <w:lang w:val="en-GB"/>
        </w:rPr>
        <w:tab/>
        <w:t>An</w:t>
      </w:r>
      <w:r>
        <w:rPr>
          <w:rFonts w:ascii="Times New Roman" w:hAnsi="Times New Roman" w:cs="Times New Roman"/>
          <w:sz w:val="22"/>
          <w:lang w:val="en-GB"/>
        </w:rPr>
        <w:t>tonio</w:t>
      </w:r>
      <w:r>
        <w:rPr>
          <w:rFonts w:ascii="Times New Roman" w:hAnsi="Times New Roman" w:cs="Times New Roman"/>
          <w:sz w:val="22"/>
          <w:lang w:val="en-GB"/>
        </w:rPr>
        <w:tab/>
      </w:r>
      <w:r>
        <w:rPr>
          <w:rFonts w:ascii="Times New Roman" w:hAnsi="Times New Roman" w:cs="Times New Roman"/>
          <w:sz w:val="22"/>
          <w:lang w:val="en-GB"/>
        </w:rPr>
        <w:tab/>
      </w:r>
      <w:r>
        <w:rPr>
          <w:rFonts w:ascii="Times New Roman" w:hAnsi="Times New Roman" w:cs="Times New Roman"/>
          <w:sz w:val="22"/>
          <w:lang w:val="en-GB"/>
        </w:rPr>
        <w:tab/>
        <w:t>Jose</w:t>
      </w:r>
    </w:p>
    <w:p w14:paraId="0951BD64" w14:textId="19941D6C" w:rsidR="00B55B55" w:rsidRPr="003119E4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  <w:lang w:val="en-GB"/>
        </w:rPr>
      </w:pPr>
    </w:p>
    <w:p w14:paraId="3B46FB64" w14:textId="62396B09" w:rsidR="00B55B55" w:rsidRPr="003119E4" w:rsidRDefault="000E1123">
      <w:pPr>
        <w:pBdr>
          <w:bottom w:val="single" w:sz="6" w:space="1" w:color="auto"/>
        </w:pBdr>
        <w:rPr>
          <w:rFonts w:ascii="Times New Roman" w:hAnsi="Times New Roman" w:cs="Times New Roman"/>
          <w:sz w:val="22"/>
          <w:lang w:val="en-GB"/>
        </w:rPr>
      </w:pPr>
      <w:r>
        <w:rPr>
          <w:rFonts w:ascii="Times New Roman" w:hAnsi="Times New Roman" w:cs="Times New Roman"/>
          <w:noProof/>
          <w:sz w:val="22"/>
          <w:lang w:val="en-GB"/>
        </w:rPr>
        <w:drawing>
          <wp:anchor distT="0" distB="0" distL="114300" distR="114300" simplePos="0" relativeHeight="251665408" behindDoc="0" locked="0" layoutInCell="1" allowOverlap="1" wp14:anchorId="111AFEA9" wp14:editId="7DCCFE59">
            <wp:simplePos x="0" y="0"/>
            <wp:positionH relativeFrom="column">
              <wp:posOffset>184785</wp:posOffset>
            </wp:positionH>
            <wp:positionV relativeFrom="paragraph">
              <wp:posOffset>147320</wp:posOffset>
            </wp:positionV>
            <wp:extent cx="864108" cy="393192"/>
            <wp:effectExtent l="0" t="0" r="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rma Martí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108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2"/>
          <w:lang w:val="en-GB"/>
        </w:rPr>
        <w:drawing>
          <wp:anchor distT="0" distB="0" distL="114300" distR="114300" simplePos="0" relativeHeight="251664384" behindDoc="0" locked="0" layoutInCell="1" allowOverlap="1" wp14:anchorId="00F9F1AE" wp14:editId="35256A04">
            <wp:simplePos x="0" y="0"/>
            <wp:positionH relativeFrom="column">
              <wp:posOffset>2158365</wp:posOffset>
            </wp:positionH>
            <wp:positionV relativeFrom="paragraph">
              <wp:posOffset>177800</wp:posOffset>
            </wp:positionV>
            <wp:extent cx="777240" cy="324612"/>
            <wp:effectExtent l="0" t="0" r="381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rma Abraham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2"/>
          <w:lang w:val="en-GB"/>
        </w:rPr>
        <w:drawing>
          <wp:anchor distT="0" distB="0" distL="114300" distR="114300" simplePos="0" relativeHeight="251663360" behindDoc="0" locked="0" layoutInCell="1" allowOverlap="1" wp14:anchorId="29351CFB" wp14:editId="2CBC2B8D">
            <wp:simplePos x="0" y="0"/>
            <wp:positionH relativeFrom="column">
              <wp:posOffset>3888105</wp:posOffset>
            </wp:positionH>
            <wp:positionV relativeFrom="paragraph">
              <wp:posOffset>162560</wp:posOffset>
            </wp:positionV>
            <wp:extent cx="833794" cy="358140"/>
            <wp:effectExtent l="0" t="0" r="4445" b="381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rma David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794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B2A05" w14:textId="00A88EDB" w:rsidR="00B55B55" w:rsidRPr="003119E4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  <w:lang w:val="en-GB"/>
        </w:rPr>
      </w:pPr>
    </w:p>
    <w:p w14:paraId="50564B60" w14:textId="19967DD1" w:rsidR="00B55B55" w:rsidRPr="003119E4" w:rsidRDefault="00B55B55">
      <w:pPr>
        <w:pBdr>
          <w:bottom w:val="single" w:sz="6" w:space="1" w:color="auto"/>
        </w:pBdr>
        <w:rPr>
          <w:rFonts w:ascii="Times New Roman" w:hAnsi="Times New Roman" w:cs="Times New Roman"/>
          <w:sz w:val="22"/>
          <w:lang w:val="en-GB"/>
        </w:rPr>
      </w:pPr>
    </w:p>
    <w:p w14:paraId="3D656988" w14:textId="6BAC8533" w:rsidR="00B55B55" w:rsidRPr="003119E4" w:rsidRDefault="003119E4">
      <w:pPr>
        <w:pBdr>
          <w:bottom w:val="single" w:sz="6" w:space="1" w:color="auto"/>
        </w:pBdr>
        <w:rPr>
          <w:rFonts w:ascii="Times New Roman" w:hAnsi="Times New Roman" w:cs="Times New Roman"/>
          <w:sz w:val="22"/>
          <w:lang w:val="en-GB"/>
        </w:rPr>
      </w:pPr>
      <w:r w:rsidRPr="003119E4">
        <w:rPr>
          <w:rFonts w:ascii="Times New Roman" w:hAnsi="Times New Roman" w:cs="Times New Roman"/>
          <w:sz w:val="22"/>
          <w:lang w:val="en-GB"/>
        </w:rPr>
        <w:tab/>
        <w:t>Martín</w:t>
      </w:r>
      <w:r w:rsidRPr="003119E4">
        <w:rPr>
          <w:rFonts w:ascii="Times New Roman" w:hAnsi="Times New Roman" w:cs="Times New Roman"/>
          <w:sz w:val="22"/>
          <w:lang w:val="en-GB"/>
        </w:rPr>
        <w:tab/>
      </w:r>
      <w:r w:rsidRPr="003119E4">
        <w:rPr>
          <w:rFonts w:ascii="Times New Roman" w:hAnsi="Times New Roman" w:cs="Times New Roman"/>
          <w:sz w:val="22"/>
          <w:lang w:val="en-GB"/>
        </w:rPr>
        <w:tab/>
      </w:r>
      <w:r w:rsidRPr="003119E4">
        <w:rPr>
          <w:rFonts w:ascii="Times New Roman" w:hAnsi="Times New Roman" w:cs="Times New Roman"/>
          <w:sz w:val="22"/>
          <w:lang w:val="en-GB"/>
        </w:rPr>
        <w:tab/>
      </w:r>
      <w:r w:rsidRPr="003119E4">
        <w:rPr>
          <w:rFonts w:ascii="Times New Roman" w:hAnsi="Times New Roman" w:cs="Times New Roman"/>
          <w:sz w:val="22"/>
          <w:lang w:val="en-GB"/>
        </w:rPr>
        <w:tab/>
        <w:t>Abraham</w:t>
      </w:r>
      <w:r w:rsidRPr="003119E4">
        <w:rPr>
          <w:rFonts w:ascii="Times New Roman" w:hAnsi="Times New Roman" w:cs="Times New Roman"/>
          <w:sz w:val="22"/>
          <w:lang w:val="en-GB"/>
        </w:rPr>
        <w:tab/>
      </w:r>
      <w:r w:rsidRPr="003119E4">
        <w:rPr>
          <w:rFonts w:ascii="Times New Roman" w:hAnsi="Times New Roman" w:cs="Times New Roman"/>
          <w:sz w:val="22"/>
          <w:lang w:val="en-GB"/>
        </w:rPr>
        <w:tab/>
      </w:r>
      <w:r w:rsidRPr="003119E4">
        <w:rPr>
          <w:rFonts w:ascii="Times New Roman" w:hAnsi="Times New Roman" w:cs="Times New Roman"/>
          <w:sz w:val="22"/>
          <w:lang w:val="en-GB"/>
        </w:rPr>
        <w:tab/>
        <w:t>David</w:t>
      </w:r>
    </w:p>
    <w:p w14:paraId="58240022" w14:textId="582C5E49" w:rsidR="000D4976" w:rsidRPr="00062AF6" w:rsidRDefault="000D4976" w:rsidP="00B55B55">
      <w:pPr>
        <w:pStyle w:val="Ttulo3"/>
        <w:spacing w:after="120"/>
        <w:rPr>
          <w:i/>
          <w:iCs/>
        </w:rPr>
      </w:pPr>
      <w:r w:rsidRPr="00062AF6">
        <w:rPr>
          <w:i/>
          <w:iCs/>
        </w:rPr>
        <w:t>Requisitos para comenzar</w:t>
      </w:r>
    </w:p>
    <w:p w14:paraId="719C40A0" w14:textId="77777777" w:rsidR="002E5347" w:rsidRDefault="002E5347" w:rsidP="002E5347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Para empezar, fue necesario</w:t>
      </w:r>
      <w:r w:rsidR="00C758D2">
        <w:rPr>
          <w:rFonts w:ascii="Times New Roman" w:hAnsi="Times New Roman" w:cs="Times New Roman"/>
          <w:sz w:val="22"/>
        </w:rPr>
        <w:t xml:space="preserve"> instala</w:t>
      </w:r>
      <w:r>
        <w:rPr>
          <w:rFonts w:ascii="Times New Roman" w:hAnsi="Times New Roman" w:cs="Times New Roman"/>
          <w:sz w:val="22"/>
        </w:rPr>
        <w:t>r</w:t>
      </w:r>
      <w:r w:rsidR="00C758D2">
        <w:rPr>
          <w:rFonts w:ascii="Times New Roman" w:hAnsi="Times New Roman" w:cs="Times New Roman"/>
          <w:sz w:val="22"/>
        </w:rPr>
        <w:t xml:space="preserve"> todas las aplicaciones </w:t>
      </w:r>
      <w:r>
        <w:rPr>
          <w:rFonts w:ascii="Times New Roman" w:hAnsi="Times New Roman" w:cs="Times New Roman"/>
          <w:sz w:val="22"/>
        </w:rPr>
        <w:t>que sugería</w:t>
      </w:r>
      <w:r w:rsidR="00C758D2">
        <w:rPr>
          <w:rFonts w:ascii="Times New Roman" w:hAnsi="Times New Roman" w:cs="Times New Roman"/>
          <w:sz w:val="22"/>
        </w:rPr>
        <w:t xml:space="preserve"> la guía proporcionada por los profesores de </w:t>
      </w:r>
      <w:r>
        <w:rPr>
          <w:rFonts w:ascii="Times New Roman" w:hAnsi="Times New Roman" w:cs="Times New Roman"/>
          <w:sz w:val="22"/>
        </w:rPr>
        <w:t>la propia</w:t>
      </w:r>
      <w:r w:rsidR="00C758D2">
        <w:rPr>
          <w:rFonts w:ascii="Times New Roman" w:hAnsi="Times New Roman" w:cs="Times New Roman"/>
          <w:sz w:val="22"/>
        </w:rPr>
        <w:t xml:space="preserve"> asignatura. </w:t>
      </w:r>
    </w:p>
    <w:p w14:paraId="2591E019" w14:textId="7DEFCC4B" w:rsidR="004413B7" w:rsidRDefault="002E5347" w:rsidP="007D3848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Debido a algunos conflictos</w:t>
      </w:r>
      <w:r w:rsidR="00C758D2">
        <w:rPr>
          <w:rFonts w:ascii="Times New Roman" w:hAnsi="Times New Roman" w:cs="Times New Roman"/>
          <w:sz w:val="22"/>
        </w:rPr>
        <w:t xml:space="preserve"> surgidos entre </w:t>
      </w:r>
      <w:r>
        <w:rPr>
          <w:rFonts w:ascii="Times New Roman" w:hAnsi="Times New Roman" w:cs="Times New Roman"/>
          <w:sz w:val="22"/>
        </w:rPr>
        <w:t xml:space="preserve">las </w:t>
      </w:r>
      <w:r w:rsidR="00C758D2">
        <w:rPr>
          <w:rFonts w:ascii="Times New Roman" w:hAnsi="Times New Roman" w:cs="Times New Roman"/>
          <w:sz w:val="22"/>
        </w:rPr>
        <w:t>aplicaciones</w:t>
      </w:r>
      <w:r>
        <w:rPr>
          <w:rFonts w:ascii="Times New Roman" w:hAnsi="Times New Roman" w:cs="Times New Roman"/>
          <w:sz w:val="22"/>
        </w:rPr>
        <w:t xml:space="preserve"> a instalar y las aplicaciones</w:t>
      </w:r>
      <w:r w:rsidR="00C758D2">
        <w:rPr>
          <w:rFonts w:ascii="Times New Roman" w:hAnsi="Times New Roman" w:cs="Times New Roman"/>
          <w:sz w:val="22"/>
        </w:rPr>
        <w:t xml:space="preserve"> usadas en cursos anteriores,</w:t>
      </w:r>
      <w:r>
        <w:rPr>
          <w:rFonts w:ascii="Times New Roman" w:hAnsi="Times New Roman" w:cs="Times New Roman"/>
          <w:sz w:val="22"/>
        </w:rPr>
        <w:t xml:space="preserve"> así como la necesidad de disponer de Windows 10 Pro (cuando casi todos los miembros del grupo teníamos el Home)</w:t>
      </w:r>
      <w:r w:rsidR="00C758D2">
        <w:rPr>
          <w:rFonts w:ascii="Times New Roman" w:hAnsi="Times New Roman" w:cs="Times New Roman"/>
          <w:sz w:val="22"/>
        </w:rPr>
        <w:t xml:space="preserve"> decidimos poner de fábrica los</w:t>
      </w:r>
      <w:r w:rsidR="00E83FEA">
        <w:rPr>
          <w:rFonts w:ascii="Times New Roman" w:hAnsi="Times New Roman" w:cs="Times New Roman"/>
          <w:sz w:val="22"/>
        </w:rPr>
        <w:t xml:space="preserve"> sistemas operativos de los</w:t>
      </w:r>
      <w:r w:rsidR="00C758D2">
        <w:rPr>
          <w:rFonts w:ascii="Times New Roman" w:hAnsi="Times New Roman" w:cs="Times New Roman"/>
          <w:sz w:val="22"/>
        </w:rPr>
        <w:t xml:space="preserve"> ordenadores y coger est</w:t>
      </w:r>
      <w:r w:rsidR="00E83FEA">
        <w:rPr>
          <w:rFonts w:ascii="Times New Roman" w:hAnsi="Times New Roman" w:cs="Times New Roman"/>
          <w:sz w:val="22"/>
        </w:rPr>
        <w:t>o</w:t>
      </w:r>
      <w:r w:rsidR="00C758D2">
        <w:rPr>
          <w:rFonts w:ascii="Times New Roman" w:hAnsi="Times New Roman" w:cs="Times New Roman"/>
          <w:sz w:val="22"/>
        </w:rPr>
        <w:t xml:space="preserve"> como</w:t>
      </w:r>
      <w:r w:rsidR="00E83FEA">
        <w:rPr>
          <w:rFonts w:ascii="Times New Roman" w:hAnsi="Times New Roman" w:cs="Times New Roman"/>
          <w:sz w:val="22"/>
        </w:rPr>
        <w:t xml:space="preserve"> punto de</w:t>
      </w:r>
      <w:r w:rsidR="00C758D2">
        <w:rPr>
          <w:rFonts w:ascii="Times New Roman" w:hAnsi="Times New Roman" w:cs="Times New Roman"/>
          <w:sz w:val="22"/>
        </w:rPr>
        <w:t xml:space="preserve"> inicio.</w:t>
      </w:r>
      <w:r w:rsidR="007D3848">
        <w:rPr>
          <w:rFonts w:ascii="Times New Roman" w:hAnsi="Times New Roman" w:cs="Times New Roman"/>
          <w:sz w:val="22"/>
        </w:rPr>
        <w:t xml:space="preserve"> Por otro lado, a</w:t>
      </w:r>
      <w:r w:rsidR="004413B7">
        <w:rPr>
          <w:rFonts w:ascii="Times New Roman" w:hAnsi="Times New Roman" w:cs="Times New Roman"/>
          <w:sz w:val="22"/>
        </w:rPr>
        <w:t xml:space="preserve"> uno de los integrantes del grupo se le desconfigur</w:t>
      </w:r>
      <w:r w:rsidR="007D3848">
        <w:rPr>
          <w:rFonts w:ascii="Times New Roman" w:hAnsi="Times New Roman" w:cs="Times New Roman"/>
          <w:sz w:val="22"/>
        </w:rPr>
        <w:t xml:space="preserve">ó </w:t>
      </w:r>
      <w:r w:rsidR="004413B7">
        <w:rPr>
          <w:rFonts w:ascii="Times New Roman" w:hAnsi="Times New Roman" w:cs="Times New Roman"/>
          <w:sz w:val="22"/>
        </w:rPr>
        <w:t>el eclipse</w:t>
      </w:r>
      <w:r w:rsidR="007D3848">
        <w:rPr>
          <w:rFonts w:ascii="Times New Roman" w:hAnsi="Times New Roman" w:cs="Times New Roman"/>
          <w:sz w:val="22"/>
        </w:rPr>
        <w:t xml:space="preserve"> por motivos desconocidos, teniendo que volver a instalarlo todo para solventar los problemas.</w:t>
      </w:r>
    </w:p>
    <w:p w14:paraId="671B044B" w14:textId="5CDD7E48" w:rsidR="000B4502" w:rsidRPr="00C758D2" w:rsidRDefault="007D3848" w:rsidP="007D3848">
      <w:pPr>
        <w:ind w:firstLine="720"/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En </w:t>
      </w:r>
      <w:r w:rsidR="00C758D2">
        <w:rPr>
          <w:rFonts w:ascii="Times New Roman" w:hAnsi="Times New Roman" w:cs="Times New Roman"/>
          <w:sz w:val="22"/>
        </w:rPr>
        <w:t>el primer laboratorio</w:t>
      </w:r>
      <w:r>
        <w:rPr>
          <w:rFonts w:ascii="Times New Roman" w:hAnsi="Times New Roman" w:cs="Times New Roman"/>
          <w:sz w:val="22"/>
        </w:rPr>
        <w:t>,</w:t>
      </w:r>
      <w:r w:rsidR="00C758D2">
        <w:rPr>
          <w:rFonts w:ascii="Times New Roman" w:hAnsi="Times New Roman" w:cs="Times New Roman"/>
          <w:sz w:val="22"/>
        </w:rPr>
        <w:t xml:space="preserve"> nos registramos individualmente en GitHub</w:t>
      </w:r>
      <w:r>
        <w:rPr>
          <w:rFonts w:ascii="Times New Roman" w:hAnsi="Times New Roman" w:cs="Times New Roman"/>
          <w:sz w:val="22"/>
        </w:rPr>
        <w:t xml:space="preserve"> y nos agregamos para poder trabajar como grupo</w:t>
      </w:r>
      <w:r w:rsidR="00C758D2">
        <w:rPr>
          <w:rFonts w:ascii="Times New Roman" w:hAnsi="Times New Roman" w:cs="Times New Roman"/>
          <w:sz w:val="22"/>
        </w:rPr>
        <w:t>. Más tarde gestionamos la creación de un repositorio común para el grupo, tablero para conocer el estado de cada tarea (realizada, realizando o por realizar)</w:t>
      </w:r>
      <w:r w:rsidR="009F59F5">
        <w:rPr>
          <w:rFonts w:ascii="Times New Roman" w:hAnsi="Times New Roman" w:cs="Times New Roman"/>
          <w:sz w:val="22"/>
        </w:rPr>
        <w:t xml:space="preserve"> y </w:t>
      </w:r>
      <w:r w:rsidR="00C758D2">
        <w:rPr>
          <w:rFonts w:ascii="Times New Roman" w:hAnsi="Times New Roman" w:cs="Times New Roman"/>
          <w:sz w:val="22"/>
        </w:rPr>
        <w:t>subimos una primera versión del proyecto.</w:t>
      </w:r>
    </w:p>
    <w:p w14:paraId="12809102" w14:textId="77777777" w:rsidR="00392FA9" w:rsidRDefault="00392FA9"/>
    <w:sectPr w:rsidR="00392FA9" w:rsidSect="00524703">
      <w:pgSz w:w="11906" w:h="16838" w:code="9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B1129E"/>
    <w:multiLevelType w:val="hybridMultilevel"/>
    <w:tmpl w:val="BD0ACA3E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07F"/>
    <w:rsid w:val="00021C04"/>
    <w:rsid w:val="00050424"/>
    <w:rsid w:val="00056C7A"/>
    <w:rsid w:val="00062AF6"/>
    <w:rsid w:val="000B4502"/>
    <w:rsid w:val="000D4976"/>
    <w:rsid w:val="000D7370"/>
    <w:rsid w:val="000E1123"/>
    <w:rsid w:val="00104080"/>
    <w:rsid w:val="001568D0"/>
    <w:rsid w:val="0016165F"/>
    <w:rsid w:val="00217381"/>
    <w:rsid w:val="00242939"/>
    <w:rsid w:val="00257BFB"/>
    <w:rsid w:val="002E5347"/>
    <w:rsid w:val="002F2CC9"/>
    <w:rsid w:val="003119E4"/>
    <w:rsid w:val="003354B7"/>
    <w:rsid w:val="00392FA9"/>
    <w:rsid w:val="003E79DD"/>
    <w:rsid w:val="004413B7"/>
    <w:rsid w:val="004446D3"/>
    <w:rsid w:val="00515218"/>
    <w:rsid w:val="00524703"/>
    <w:rsid w:val="00661CA4"/>
    <w:rsid w:val="006A3EB1"/>
    <w:rsid w:val="00714AA5"/>
    <w:rsid w:val="00745C53"/>
    <w:rsid w:val="007D3848"/>
    <w:rsid w:val="007E4C17"/>
    <w:rsid w:val="008359BB"/>
    <w:rsid w:val="0083600B"/>
    <w:rsid w:val="008413B5"/>
    <w:rsid w:val="0086224C"/>
    <w:rsid w:val="008707A9"/>
    <w:rsid w:val="008C398D"/>
    <w:rsid w:val="00915873"/>
    <w:rsid w:val="0095038F"/>
    <w:rsid w:val="00962CE6"/>
    <w:rsid w:val="0096575D"/>
    <w:rsid w:val="00997EC5"/>
    <w:rsid w:val="009F59F5"/>
    <w:rsid w:val="00A072FD"/>
    <w:rsid w:val="00A1111B"/>
    <w:rsid w:val="00A25F03"/>
    <w:rsid w:val="00A40393"/>
    <w:rsid w:val="00AC53D8"/>
    <w:rsid w:val="00B03F7D"/>
    <w:rsid w:val="00B51D1E"/>
    <w:rsid w:val="00B55B55"/>
    <w:rsid w:val="00B55E97"/>
    <w:rsid w:val="00BB13BB"/>
    <w:rsid w:val="00BF007F"/>
    <w:rsid w:val="00C56873"/>
    <w:rsid w:val="00C758D2"/>
    <w:rsid w:val="00CC01A5"/>
    <w:rsid w:val="00CC56E0"/>
    <w:rsid w:val="00D659AA"/>
    <w:rsid w:val="00D76AB2"/>
    <w:rsid w:val="00D87099"/>
    <w:rsid w:val="00E83FEA"/>
    <w:rsid w:val="00E97E1F"/>
    <w:rsid w:val="00EA0B60"/>
    <w:rsid w:val="00EC3A75"/>
    <w:rsid w:val="00F247EB"/>
    <w:rsid w:val="00F32472"/>
    <w:rsid w:val="00FE231F"/>
    <w:rsid w:val="00FF7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2A5547"/>
  <w15:chartTrackingRefBased/>
  <w15:docId w15:val="{A1741F46-631A-4320-92DE-044513D08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15873"/>
    <w:pPr>
      <w:spacing w:line="240" w:lineRule="auto"/>
    </w:pPr>
    <w:rPr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5873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5873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inespaciado">
    <w:name w:val="No Spacing"/>
    <w:uiPriority w:val="1"/>
    <w:qFormat/>
    <w:rsid w:val="00915873"/>
    <w:pPr>
      <w:spacing w:after="0" w:line="240" w:lineRule="auto"/>
    </w:pPr>
    <w:rPr>
      <w:sz w:val="21"/>
    </w:rPr>
  </w:style>
  <w:style w:type="character" w:customStyle="1" w:styleId="Ttulo3Car">
    <w:name w:val="Título 3 Car"/>
    <w:basedOn w:val="Fuentedeprrafopredeter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table" w:styleId="Tablaconcuadrcula">
    <w:name w:val="Table Grid"/>
    <w:basedOn w:val="Tablanormal"/>
    <w:uiPriority w:val="39"/>
    <w:rsid w:val="00FE23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97E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t&#237;n%20Guerrero\AppData\Roaming\Microsoft\Templates\Informe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(tema Urbano).dotx</Template>
  <TotalTime>207</TotalTime>
  <Pages>3</Pages>
  <Words>398</Words>
  <Characters>2193</Characters>
  <Application>Microsoft Office Word</Application>
  <DocSecurity>0</DocSecurity>
  <Lines>18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Martín Guerrero</dc:creator>
  <cp:keywords/>
  <dc:description/>
  <cp:lastModifiedBy>Martín Guerrero</cp:lastModifiedBy>
  <cp:revision>45</cp:revision>
  <dcterms:created xsi:type="dcterms:W3CDTF">2019-10-15T13:53:00Z</dcterms:created>
  <dcterms:modified xsi:type="dcterms:W3CDTF">2019-10-23T15:12:00Z</dcterms:modified>
</cp:coreProperties>
</file>