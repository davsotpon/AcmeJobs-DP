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C121111" w14:textId="77777777" w:rsidR="00021C04" w:rsidRDefault="00524703">
      <w:bookmarkStart w:id="0" w:name="_GoBack"/>
      <w:bookmarkEnd w:id="0"/>
      <w:r>
        <w:rPr>
          <w:noProof/>
          <w:lang w:bidi="es-ES"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6947B272" wp14:editId="7E95AC82">
                <wp:simplePos x="0" y="0"/>
                <wp:positionH relativeFrom="column">
                  <wp:posOffset>-405130</wp:posOffset>
                </wp:positionH>
                <wp:positionV relativeFrom="paragraph">
                  <wp:posOffset>0</wp:posOffset>
                </wp:positionV>
                <wp:extent cx="6238875" cy="9204960"/>
                <wp:effectExtent l="0" t="0" r="9525" b="0"/>
                <wp:wrapSquare wrapText="bothSides"/>
                <wp:docPr id="9" name="Grupo 9" descr="Título y texto&#10;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38875" cy="9204960"/>
                          <a:chOff x="112428" y="2588611"/>
                          <a:chExt cx="6663933" cy="8388368"/>
                        </a:xfrm>
                      </wpg:grpSpPr>
                      <wps:wsp>
                        <wps:cNvPr id="7" name="Cuadro de texto 7"/>
                        <wps:cNvSpPr txBox="1"/>
                        <wps:spPr>
                          <a:xfrm>
                            <a:off x="112428" y="9908274"/>
                            <a:ext cx="4522866" cy="1068705"/>
                          </a:xfrm>
                          <a:prstGeom prst="rect">
                            <a:avLst/>
                          </a:prstGeom>
                          <a:solidFill>
                            <a:schemeClr val="tx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5B0665DA" w14:textId="77777777" w:rsidR="00524703" w:rsidRPr="00745C53" w:rsidRDefault="00E97E1F" w:rsidP="00524703">
                              <w:pPr>
                                <w:pStyle w:val="Ttulo1"/>
                                <w:ind w:left="720"/>
                                <w:rPr>
                                  <w:color w:val="FFFFFF" w:themeColor="background1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lang w:bidi="es-ES"/>
                                </w:rPr>
                                <w:t xml:space="preserve">Entregable 1 - </w:t>
                              </w:r>
                              <w:proofErr w:type="spellStart"/>
                              <w:r>
                                <w:rPr>
                                  <w:color w:val="FFFFFF" w:themeColor="background1"/>
                                  <w:lang w:bidi="es-ES"/>
                                </w:rPr>
                                <w:t>Introduc</w:t>
                              </w:r>
                              <w:r w:rsidR="008413B5">
                                <w:rPr>
                                  <w:color w:val="FFFFFF" w:themeColor="background1"/>
                                  <w:lang w:bidi="es-ES"/>
                                </w:rPr>
                                <w:t>tion</w:t>
                              </w:r>
                              <w:proofErr w:type="spellEnd"/>
                            </w:p>
                            <w:p w14:paraId="1F7E33A4" w14:textId="77777777" w:rsidR="00524703" w:rsidRPr="00745C53" w:rsidRDefault="00E97E1F" w:rsidP="00524703">
                              <w:pPr>
                                <w:pStyle w:val="Ttulo2"/>
                                <w:ind w:left="720"/>
                                <w:rPr>
                                  <w:color w:val="FFFFFF" w:themeColor="background1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lang w:bidi="es-ES"/>
                                </w:rPr>
                                <w:t>15/10/2019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" name="Cuadro de texto 6"/>
                        <wps:cNvSpPr txBox="1"/>
                        <wps:spPr>
                          <a:xfrm>
                            <a:off x="2497201" y="2588611"/>
                            <a:ext cx="4279160" cy="3492839"/>
                          </a:xfrm>
                          <a:prstGeom prst="teardrop">
                            <a:avLst/>
                          </a:prstGeom>
                          <a:solidFill>
                            <a:schemeClr val="accent4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72BB6270" w14:textId="57038AC9" w:rsidR="00524703" w:rsidRPr="000B4502" w:rsidRDefault="00524703" w:rsidP="00524703">
                              <w:pPr>
                                <w:pStyle w:val="Ttulo"/>
                                <w:ind w:left="0"/>
                                <w:jc w:val="right"/>
                              </w:pPr>
                              <w:r>
                                <w:rPr>
                                  <w:lang w:bidi="es-ES"/>
                                </w:rPr>
                                <w:t xml:space="preserve">Grupo </w:t>
                              </w:r>
                              <w:r w:rsidR="00FF76AB">
                                <w:rPr>
                                  <w:lang w:bidi="es-ES"/>
                                </w:rPr>
                                <w:t>51</w:t>
                              </w:r>
                              <w:r>
                                <w:rPr>
                                  <w:lang w:bidi="es-ES"/>
                                </w:rPr>
                                <w:t xml:space="preserve"> </w:t>
                              </w:r>
                            </w:p>
                            <w:p w14:paraId="19BC4B4A" w14:textId="77777777" w:rsidR="00524703" w:rsidRDefault="00524703" w:rsidP="00524703">
                              <w:pPr>
                                <w:pStyle w:val="Subttulo"/>
                                <w:ind w:left="0"/>
                                <w:jc w:val="right"/>
                                <w:rPr>
                                  <w:color w:val="595959" w:themeColor="text1" w:themeTint="A6"/>
                                </w:rPr>
                              </w:pPr>
                            </w:p>
                            <w:p w14:paraId="67A11F3C" w14:textId="77777777" w:rsidR="00524703" w:rsidRPr="00997EC5" w:rsidRDefault="00524703" w:rsidP="00524703">
                              <w:pPr>
                                <w:pStyle w:val="Subttulo"/>
                                <w:ind w:left="0"/>
                                <w:rPr>
                                  <w:color w:val="595959" w:themeColor="text1" w:themeTint="A6"/>
                                  <w:sz w:val="22"/>
                                  <w:lang w:bidi="es-ES"/>
                                </w:rPr>
                              </w:pPr>
                              <w:r w:rsidRPr="00997EC5">
                                <w:rPr>
                                  <w:color w:val="595959" w:themeColor="text1" w:themeTint="A6"/>
                                  <w:sz w:val="22"/>
                                  <w:lang w:bidi="es-ES"/>
                                </w:rPr>
                                <w:t>Realizado por:</w:t>
                              </w:r>
                            </w:p>
                            <w:p w14:paraId="68FCCE88" w14:textId="77777777" w:rsidR="00F32472" w:rsidRDefault="00524703" w:rsidP="00E97E1F">
                              <w:pPr>
                                <w:pStyle w:val="Subttulo"/>
                                <w:numPr>
                                  <w:ilvl w:val="0"/>
                                  <w:numId w:val="1"/>
                                </w:numPr>
                                <w:spacing w:after="0"/>
                                <w:ind w:left="567" w:right="-361" w:hanging="283"/>
                                <w:rPr>
                                  <w:color w:val="595959" w:themeColor="text1" w:themeTint="A6"/>
                                  <w:sz w:val="22"/>
                                  <w:lang w:bidi="es-ES"/>
                                </w:rPr>
                              </w:pPr>
                              <w:r w:rsidRPr="00F32472">
                                <w:rPr>
                                  <w:color w:val="595959" w:themeColor="text1" w:themeTint="A6"/>
                                  <w:sz w:val="22"/>
                                  <w:lang w:bidi="es-ES"/>
                                </w:rPr>
                                <w:t xml:space="preserve">Delgado Serrano, Jose </w:t>
                              </w:r>
                            </w:p>
                            <w:p w14:paraId="27229A2F" w14:textId="73F71566" w:rsidR="00524703" w:rsidRPr="00F32472" w:rsidRDefault="00524703" w:rsidP="00E97E1F">
                              <w:pPr>
                                <w:pStyle w:val="Subttulo"/>
                                <w:numPr>
                                  <w:ilvl w:val="0"/>
                                  <w:numId w:val="1"/>
                                </w:numPr>
                                <w:spacing w:after="0"/>
                                <w:ind w:left="567" w:right="-361" w:hanging="283"/>
                                <w:rPr>
                                  <w:color w:val="595959" w:themeColor="text1" w:themeTint="A6"/>
                                  <w:sz w:val="22"/>
                                  <w:lang w:bidi="es-ES"/>
                                </w:rPr>
                              </w:pPr>
                              <w:r w:rsidRPr="00F32472">
                                <w:rPr>
                                  <w:color w:val="595959" w:themeColor="text1" w:themeTint="A6"/>
                                  <w:sz w:val="22"/>
                                  <w:lang w:bidi="es-ES"/>
                                </w:rPr>
                                <w:t>Fernández Manzano, Antonio</w:t>
                              </w:r>
                            </w:p>
                            <w:p w14:paraId="7581C59A" w14:textId="77777777" w:rsidR="00524703" w:rsidRPr="00E97E1F" w:rsidRDefault="00524703" w:rsidP="00E97E1F">
                              <w:pPr>
                                <w:pStyle w:val="Prrafodelista"/>
                                <w:numPr>
                                  <w:ilvl w:val="0"/>
                                  <w:numId w:val="1"/>
                                </w:numPr>
                                <w:spacing w:after="0"/>
                                <w:ind w:left="567" w:hanging="283"/>
                                <w:rPr>
                                  <w:rFonts w:eastAsiaTheme="minorEastAsia"/>
                                  <w:color w:val="595959" w:themeColor="text1" w:themeTint="A6"/>
                                  <w:spacing w:val="15"/>
                                  <w:sz w:val="22"/>
                                  <w:lang w:bidi="es-ES"/>
                                </w:rPr>
                              </w:pPr>
                              <w:r w:rsidRPr="00E97E1F">
                                <w:rPr>
                                  <w:rFonts w:eastAsiaTheme="minorEastAsia"/>
                                  <w:color w:val="595959" w:themeColor="text1" w:themeTint="A6"/>
                                  <w:spacing w:val="15"/>
                                  <w:sz w:val="22"/>
                                  <w:lang w:bidi="es-ES"/>
                                </w:rPr>
                                <w:t>García Villalobos, Abraham</w:t>
                              </w:r>
                            </w:p>
                            <w:p w14:paraId="0E869E8F" w14:textId="77777777" w:rsidR="00524703" w:rsidRPr="00E97E1F" w:rsidRDefault="00524703" w:rsidP="00E97E1F">
                              <w:pPr>
                                <w:pStyle w:val="Prrafodelista"/>
                                <w:numPr>
                                  <w:ilvl w:val="0"/>
                                  <w:numId w:val="1"/>
                                </w:numPr>
                                <w:spacing w:after="0"/>
                                <w:ind w:left="567" w:hanging="283"/>
                                <w:rPr>
                                  <w:rFonts w:eastAsiaTheme="minorEastAsia"/>
                                  <w:color w:val="595959" w:themeColor="text1" w:themeTint="A6"/>
                                  <w:spacing w:val="15"/>
                                  <w:sz w:val="22"/>
                                  <w:lang w:bidi="es-ES"/>
                                </w:rPr>
                              </w:pPr>
                              <w:r w:rsidRPr="00E97E1F">
                                <w:rPr>
                                  <w:rFonts w:eastAsiaTheme="minorEastAsia"/>
                                  <w:color w:val="595959" w:themeColor="text1" w:themeTint="A6"/>
                                  <w:spacing w:val="15"/>
                                  <w:sz w:val="22"/>
                                  <w:lang w:bidi="es-ES"/>
                                </w:rPr>
                                <w:t>Guerrero Romero, Martín Arturo</w:t>
                              </w:r>
                            </w:p>
                            <w:p w14:paraId="5D7D7FEE" w14:textId="77777777" w:rsidR="00524703" w:rsidRPr="00E97E1F" w:rsidRDefault="00524703" w:rsidP="00E97E1F">
                              <w:pPr>
                                <w:pStyle w:val="Prrafodelista"/>
                                <w:numPr>
                                  <w:ilvl w:val="0"/>
                                  <w:numId w:val="1"/>
                                </w:numPr>
                                <w:spacing w:after="0"/>
                                <w:ind w:left="567" w:hanging="283"/>
                                <w:rPr>
                                  <w:rFonts w:eastAsiaTheme="minorEastAsia"/>
                                  <w:color w:val="595959" w:themeColor="text1" w:themeTint="A6"/>
                                  <w:spacing w:val="15"/>
                                  <w:sz w:val="22"/>
                                  <w:lang w:bidi="es-ES"/>
                                </w:rPr>
                              </w:pPr>
                              <w:proofErr w:type="spellStart"/>
                              <w:r w:rsidRPr="00E97E1F">
                                <w:rPr>
                                  <w:rFonts w:eastAsiaTheme="minorEastAsia"/>
                                  <w:color w:val="595959" w:themeColor="text1" w:themeTint="A6"/>
                                  <w:spacing w:val="15"/>
                                  <w:sz w:val="22"/>
                                  <w:lang w:bidi="es-ES"/>
                                </w:rPr>
                                <w:t>Hu</w:t>
                              </w:r>
                              <w:proofErr w:type="spellEnd"/>
                              <w:r w:rsidRPr="00E97E1F">
                                <w:rPr>
                                  <w:rFonts w:eastAsiaTheme="minorEastAsia"/>
                                  <w:color w:val="595959" w:themeColor="text1" w:themeTint="A6"/>
                                  <w:spacing w:val="15"/>
                                  <w:sz w:val="22"/>
                                  <w:lang w:bidi="es-ES"/>
                                </w:rPr>
                                <w:t>, Chao</w:t>
                              </w:r>
                            </w:p>
                            <w:p w14:paraId="32A1BF34" w14:textId="77777777" w:rsidR="00524703" w:rsidRPr="00E97E1F" w:rsidRDefault="00524703" w:rsidP="00E97E1F">
                              <w:pPr>
                                <w:pStyle w:val="Prrafodelista"/>
                                <w:numPr>
                                  <w:ilvl w:val="0"/>
                                  <w:numId w:val="1"/>
                                </w:numPr>
                                <w:spacing w:after="0"/>
                                <w:ind w:left="567" w:hanging="283"/>
                                <w:rPr>
                                  <w:rFonts w:eastAsiaTheme="minorEastAsia"/>
                                  <w:color w:val="595959" w:themeColor="text1" w:themeTint="A6"/>
                                  <w:spacing w:val="15"/>
                                  <w:sz w:val="22"/>
                                  <w:lang w:bidi="es-ES"/>
                                </w:rPr>
                              </w:pPr>
                              <w:r w:rsidRPr="00E97E1F">
                                <w:rPr>
                                  <w:rFonts w:eastAsiaTheme="minorEastAsia"/>
                                  <w:color w:val="595959" w:themeColor="text1" w:themeTint="A6"/>
                                  <w:spacing w:val="15"/>
                                  <w:sz w:val="22"/>
                                  <w:lang w:bidi="es-ES"/>
                                </w:rPr>
                                <w:t>Soto Ponce, David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947B272" id="Grupo 9" o:spid="_x0000_s1026" alt="Título y texto&#10;" style="position:absolute;margin-left:-31.9pt;margin-top:0;width:491.25pt;height:724.8pt;z-index:251659264" coordorigin="1124,25886" coordsize="66639,838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RxwgPAMAAPAIAAAOAAAAZHJzL2Uyb0RvYy54bWzslktu2zAQhvcFegeCBbpr9LAsS2rswHUb&#10;o0CQBEiKrGmKsgVIJEvSltw79RS9WIeU5ThOEKAJkFU3Mh/D0fCb+Uc+PWvrCm2Y0qXgYxyc+Bgx&#10;TkVe8uUY/7g9/5RgpA3hOakEZ2O8ZRqfTd6/O21kxkKxElXOFAInXGeNHOOVMTLzPE1XrCb6REjG&#10;YbMQqiYGpmrp5Yo04L2uvND3Y68RKpdKUKY1rH7tNvHE+S8KRs1VUWhmUDXGEJtxT+WeC/v0Jqck&#10;WyoiVyXdhUFeEEVNSg4v3bv6SgxBa1U+clWXVAktCnNCRe2Joigpc3eA2wT+0W3mSqylu8sya5Zy&#10;jwnQHnF6sVt6ublWqMzHOMWIkxpSNFdrKRBMc6YpoLr989usK4G2yLDWiI8f2ulny62RywyOz5W8&#10;kddqt7DsZhZFW6ja/sIlUeuIb/fEwRGisBiHgyQZDTGisJeGfpTGu5zQFSTOnguCMAqhisAgHCZJ&#10;HARd0ujqW+8kjgfpYNA5ScDhIE6sjdfH4NlQ95E1EkpN39PUr6N5syKSuSRpi2NHc9TTnK1JrgSw&#10;7OihUYfO2VpuyLRfhL1mv65h8Ql8BxjS1E/CUdRh6ElGwzBM4riDEPhxMvKHDyCQTCpt5kzUyA7G&#10;WIE4XM2SzYU2Ha/exAagRVXm52VVuYkVJJtVCm0ISMm0Ll4g/MCq4qiBpA6GvnPMhT3eea44JMSi&#10;7+5nR6ZdtK5sdLYQ+RZYKNEJVEt6XkKQF0Sba6JAkaBd6DLmCh5FJeAlYjfCaCXUr6fWrT2kFnYx&#10;akDhY6x/roliGFXfOSQ9DaLItgQ3iYajECbqcGdxuMPX9UzAzQPoZ5K6obU3VT8slKjvoBlN7Vth&#10;i3AK7wZU/XBmur4DzYyy6dQZQROQxFzwG0mta0vapuC2vSNK7vJkVXcp+jIj2VG6Olt7kovp2oii&#10;dLm0gDuqO+5Q8lazb1D7UIRdJzmu/bivcdDJv9R+GKWQHSB/3AP2xR+O0gA6h2sjgygNk0H6fPEb&#10;RhTo0nbXR0StRlzNPyMAQinjxmnw9SJw/XffAP5r4W204L4K8Fl1H4rdXwD73T6cO+3c/1GZ/AUA&#10;AP//AwBQSwMEFAAGAAgAAAAhAE+72BDgAAAACQEAAA8AAABkcnMvZG93bnJldi54bWxMj0FrwkAU&#10;hO+F/oflFXrTTapNNWYjIm1PUqgWirdn9pkEs7shuybx3/f11B6HGWa+ydajaURPna+dVRBPIxBk&#10;C6drWyr4OrxNFiB8QKuxcZYU3MjDOr+/yzDVbrCf1O9DKbjE+hQVVCG0qZS+qMign7qWLHtn1xkM&#10;LLtS6g4HLjeNfIqiRBqsLS9U2NK2ouKyvxoF7wMOm1n82u8u5+3teHj++N7FpNTjw7hZgQg0hr8w&#10;/OIzOuTMdHJXq71oFEySGaMHBfyI7WW8eAFx4tx8vkxA5pn8/yD/AQAA//8DAFBLAQItABQABgAI&#10;AAAAIQC2gziS/gAAAOEBAAATAAAAAAAAAAAAAAAAAAAAAABbQ29udGVudF9UeXBlc10ueG1sUEsB&#10;Ai0AFAAGAAgAAAAhADj9If/WAAAAlAEAAAsAAAAAAAAAAAAAAAAALwEAAF9yZWxzLy5yZWxzUEsB&#10;Ai0AFAAGAAgAAAAhAA5HHCA8AwAA8AgAAA4AAAAAAAAAAAAAAAAALgIAAGRycy9lMm9Eb2MueG1s&#10;UEsBAi0AFAAGAAgAAAAhAE+72BDgAAAACQEAAA8AAAAAAAAAAAAAAAAAlgUAAGRycy9kb3ducmV2&#10;LnhtbFBLBQYAAAAABAAEAPMAAACjBgAAAAA=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Cuadro de texto 7" o:spid="_x0000_s1027" type="#_x0000_t202" style="position:absolute;left:1124;top:99082;width:45228;height:106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FbYGxAAAANoAAAAPAAAAZHJzL2Rvd25yZXYueG1sRI/dasJA&#10;FITvBd9hOULvzEaLP03dBFGKFrRFW3p9yJ4mwezZkN1q2qfvCoKXw8x8wyyyztTiTK2rLCsYRTEI&#10;4tzqigsFnx8vwzkI55E11pZJwS85yNJ+b4GJthc+0PnoCxEg7BJUUHrfJFK6vCSDLrINcfC+bWvQ&#10;B9kWUrd4CXBTy3EcT6XBisNCiQ2tSspPxx+j4OvRvHfr/eZvO3ndPek3cgWjU+ph0C2fQXjq/D18&#10;a2+1ghlcr4QbINN/AAAA//8DAFBLAQItABQABgAIAAAAIQDb4fbL7gAAAIUBAAATAAAAAAAAAAAA&#10;AAAAAAAAAABbQ29udGVudF9UeXBlc10ueG1sUEsBAi0AFAAGAAgAAAAhAFr0LFu/AAAAFQEAAAsA&#10;AAAAAAAAAAAAAAAAHwEAAF9yZWxzLy5yZWxzUEsBAi0AFAAGAAgAAAAhAFgVtgbEAAAA2gAAAA8A&#10;AAAAAAAAAAAAAAAABwIAAGRycy9kb3ducmV2LnhtbFBLBQYAAAAAAwADALcAAAD4AgAAAAA=&#10;" fillcolor="black [3213]" stroked="f" strokeweight=".5pt">
                  <v:textbox>
                    <w:txbxContent>
                      <w:p w14:paraId="5B0665DA" w14:textId="77777777" w:rsidR="00524703" w:rsidRPr="00745C53" w:rsidRDefault="00E97E1F" w:rsidP="00524703">
                        <w:pPr>
                          <w:pStyle w:val="Ttulo1"/>
                          <w:ind w:left="720"/>
                          <w:rPr>
                            <w:color w:val="FFFFFF" w:themeColor="background1"/>
                          </w:rPr>
                        </w:pPr>
                        <w:r>
                          <w:rPr>
                            <w:color w:val="FFFFFF" w:themeColor="background1"/>
                            <w:lang w:bidi="es-ES"/>
                          </w:rPr>
                          <w:t xml:space="preserve">Entregable 1 - </w:t>
                        </w:r>
                        <w:proofErr w:type="spellStart"/>
                        <w:r>
                          <w:rPr>
                            <w:color w:val="FFFFFF" w:themeColor="background1"/>
                            <w:lang w:bidi="es-ES"/>
                          </w:rPr>
                          <w:t>Introduc</w:t>
                        </w:r>
                        <w:r w:rsidR="008413B5">
                          <w:rPr>
                            <w:color w:val="FFFFFF" w:themeColor="background1"/>
                            <w:lang w:bidi="es-ES"/>
                          </w:rPr>
                          <w:t>tion</w:t>
                        </w:r>
                        <w:proofErr w:type="spellEnd"/>
                      </w:p>
                      <w:p w14:paraId="1F7E33A4" w14:textId="77777777" w:rsidR="00524703" w:rsidRPr="00745C53" w:rsidRDefault="00E97E1F" w:rsidP="00524703">
                        <w:pPr>
                          <w:pStyle w:val="Ttulo2"/>
                          <w:ind w:left="720"/>
                          <w:rPr>
                            <w:color w:val="FFFFFF" w:themeColor="background1"/>
                          </w:rPr>
                        </w:pPr>
                        <w:r>
                          <w:rPr>
                            <w:color w:val="FFFFFF" w:themeColor="background1"/>
                            <w:lang w:bidi="es-ES"/>
                          </w:rPr>
                          <w:t>15/10/2019</w:t>
                        </w:r>
                      </w:p>
                    </w:txbxContent>
                  </v:textbox>
                </v:shape>
                <v:shape id="Cuadro de texto 6" o:spid="_x0000_s1028" style="position:absolute;left:24972;top:25886;width:42791;height:34928;visibility:visible;mso-wrap-style:square;v-text-anchor:top" coordsize="4279160,3492839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CRo1vwAAANoAAAAPAAAAZHJzL2Rvd25yZXYueG1sRI/LCsIw&#10;EEX3gv8QRnCnqQ9EqlFEEIob8QUuh2Zsq82kNFHr3xtBcHm5j8OdLxtTiifVrrCsYNCPQBCnVhec&#10;KTgdN70pCOeRNZaWScGbHCwX7dYcY21fvKfnwWcijLCLUUHufRVL6dKcDLq+rYiDd7W1QR9knUld&#10;4yuMm1IOo2giDRYcCDlWtM4pvR8eJkAeQzkqi+0t2SXn0+6yHb/Hq0SpbqdZzUB4avw//GsnWsEE&#10;vlfCDZCLDwAAAP//AwBQSwECLQAUAAYACAAAACEA2+H2y+4AAACFAQAAEwAAAAAAAAAAAAAAAAAA&#10;AAAAW0NvbnRlbnRfVHlwZXNdLnhtbFBLAQItABQABgAIAAAAIQBa9CxbvwAAABUBAAALAAAAAAAA&#10;AAAAAAAAAB8BAABfcmVscy8ucmVsc1BLAQItABQABgAIAAAAIQBHCRo1vwAAANoAAAAPAAAAAAAA&#10;AAAAAAAAAAcCAABkcnMvZG93bnJldi54bWxQSwUGAAAAAAMAAwC3AAAA8wIAAAAA&#10;" adj="-11796480,,5400" path="m,1746420c,781899,957923,,2139580,l4279160,r,1746420c4279160,2710941,3321237,3492840,2139580,3492840,957923,3492840,,2710941,,1746420xe" fillcolor="#ffc000 [3207]" stroked="f" strokeweight=".5pt">
                  <v:stroke joinstyle="miter"/>
                  <v:formulas/>
                  <v:path arrowok="t" o:connecttype="custom" o:connectlocs="0,1746420;2139580,0;4279160,0;4279160,1746420;2139580,3492840;0,1746420" o:connectangles="0,0,0,0,0,0" textboxrect="0,0,4279160,3492839"/>
                  <v:textbox>
                    <w:txbxContent>
                      <w:p w14:paraId="72BB6270" w14:textId="57038AC9" w:rsidR="00524703" w:rsidRPr="000B4502" w:rsidRDefault="00524703" w:rsidP="00524703">
                        <w:pPr>
                          <w:pStyle w:val="Ttulo"/>
                          <w:ind w:left="0"/>
                          <w:jc w:val="right"/>
                        </w:pPr>
                        <w:r>
                          <w:rPr>
                            <w:lang w:bidi="es-ES"/>
                          </w:rPr>
                          <w:t xml:space="preserve">Grupo </w:t>
                        </w:r>
                        <w:r w:rsidR="00FF76AB">
                          <w:rPr>
                            <w:lang w:bidi="es-ES"/>
                          </w:rPr>
                          <w:t>51</w:t>
                        </w:r>
                        <w:r>
                          <w:rPr>
                            <w:lang w:bidi="es-ES"/>
                          </w:rPr>
                          <w:t xml:space="preserve"> </w:t>
                        </w:r>
                      </w:p>
                      <w:p w14:paraId="19BC4B4A" w14:textId="77777777" w:rsidR="00524703" w:rsidRDefault="00524703" w:rsidP="00524703">
                        <w:pPr>
                          <w:pStyle w:val="Subttulo"/>
                          <w:ind w:left="0"/>
                          <w:jc w:val="right"/>
                          <w:rPr>
                            <w:color w:val="595959" w:themeColor="text1" w:themeTint="A6"/>
                          </w:rPr>
                        </w:pPr>
                      </w:p>
                      <w:p w14:paraId="67A11F3C" w14:textId="77777777" w:rsidR="00524703" w:rsidRPr="00997EC5" w:rsidRDefault="00524703" w:rsidP="00524703">
                        <w:pPr>
                          <w:pStyle w:val="Subttulo"/>
                          <w:ind w:left="0"/>
                          <w:rPr>
                            <w:color w:val="595959" w:themeColor="text1" w:themeTint="A6"/>
                            <w:sz w:val="22"/>
                            <w:lang w:bidi="es-ES"/>
                          </w:rPr>
                        </w:pPr>
                        <w:r w:rsidRPr="00997EC5">
                          <w:rPr>
                            <w:color w:val="595959" w:themeColor="text1" w:themeTint="A6"/>
                            <w:sz w:val="22"/>
                            <w:lang w:bidi="es-ES"/>
                          </w:rPr>
                          <w:t>Realizado por:</w:t>
                        </w:r>
                      </w:p>
                      <w:p w14:paraId="68FCCE88" w14:textId="77777777" w:rsidR="00F32472" w:rsidRDefault="00524703" w:rsidP="00E97E1F">
                        <w:pPr>
                          <w:pStyle w:val="Subttulo"/>
                          <w:numPr>
                            <w:ilvl w:val="0"/>
                            <w:numId w:val="1"/>
                          </w:numPr>
                          <w:spacing w:after="0"/>
                          <w:ind w:left="567" w:right="-361" w:hanging="283"/>
                          <w:rPr>
                            <w:color w:val="595959" w:themeColor="text1" w:themeTint="A6"/>
                            <w:sz w:val="22"/>
                            <w:lang w:bidi="es-ES"/>
                          </w:rPr>
                        </w:pPr>
                        <w:r w:rsidRPr="00F32472">
                          <w:rPr>
                            <w:color w:val="595959" w:themeColor="text1" w:themeTint="A6"/>
                            <w:sz w:val="22"/>
                            <w:lang w:bidi="es-ES"/>
                          </w:rPr>
                          <w:t xml:space="preserve">Delgado Serrano, Jose </w:t>
                        </w:r>
                      </w:p>
                      <w:p w14:paraId="27229A2F" w14:textId="73F71566" w:rsidR="00524703" w:rsidRPr="00F32472" w:rsidRDefault="00524703" w:rsidP="00E97E1F">
                        <w:pPr>
                          <w:pStyle w:val="Subttulo"/>
                          <w:numPr>
                            <w:ilvl w:val="0"/>
                            <w:numId w:val="1"/>
                          </w:numPr>
                          <w:spacing w:after="0"/>
                          <w:ind w:left="567" w:right="-361" w:hanging="283"/>
                          <w:rPr>
                            <w:color w:val="595959" w:themeColor="text1" w:themeTint="A6"/>
                            <w:sz w:val="22"/>
                            <w:lang w:bidi="es-ES"/>
                          </w:rPr>
                        </w:pPr>
                        <w:r w:rsidRPr="00F32472">
                          <w:rPr>
                            <w:color w:val="595959" w:themeColor="text1" w:themeTint="A6"/>
                            <w:sz w:val="22"/>
                            <w:lang w:bidi="es-ES"/>
                          </w:rPr>
                          <w:t>Fernández Manzano, Antonio</w:t>
                        </w:r>
                      </w:p>
                      <w:p w14:paraId="7581C59A" w14:textId="77777777" w:rsidR="00524703" w:rsidRPr="00E97E1F" w:rsidRDefault="00524703" w:rsidP="00E97E1F">
                        <w:pPr>
                          <w:pStyle w:val="Prrafodelista"/>
                          <w:numPr>
                            <w:ilvl w:val="0"/>
                            <w:numId w:val="1"/>
                          </w:numPr>
                          <w:spacing w:after="0"/>
                          <w:ind w:left="567" w:hanging="283"/>
                          <w:rPr>
                            <w:rFonts w:eastAsiaTheme="minorEastAsia"/>
                            <w:color w:val="595959" w:themeColor="text1" w:themeTint="A6"/>
                            <w:spacing w:val="15"/>
                            <w:sz w:val="22"/>
                            <w:lang w:bidi="es-ES"/>
                          </w:rPr>
                        </w:pPr>
                        <w:r w:rsidRPr="00E97E1F">
                          <w:rPr>
                            <w:rFonts w:eastAsiaTheme="minorEastAsia"/>
                            <w:color w:val="595959" w:themeColor="text1" w:themeTint="A6"/>
                            <w:spacing w:val="15"/>
                            <w:sz w:val="22"/>
                            <w:lang w:bidi="es-ES"/>
                          </w:rPr>
                          <w:t>García Villalobos, Abraham</w:t>
                        </w:r>
                      </w:p>
                      <w:p w14:paraId="0E869E8F" w14:textId="77777777" w:rsidR="00524703" w:rsidRPr="00E97E1F" w:rsidRDefault="00524703" w:rsidP="00E97E1F">
                        <w:pPr>
                          <w:pStyle w:val="Prrafodelista"/>
                          <w:numPr>
                            <w:ilvl w:val="0"/>
                            <w:numId w:val="1"/>
                          </w:numPr>
                          <w:spacing w:after="0"/>
                          <w:ind w:left="567" w:hanging="283"/>
                          <w:rPr>
                            <w:rFonts w:eastAsiaTheme="minorEastAsia"/>
                            <w:color w:val="595959" w:themeColor="text1" w:themeTint="A6"/>
                            <w:spacing w:val="15"/>
                            <w:sz w:val="22"/>
                            <w:lang w:bidi="es-ES"/>
                          </w:rPr>
                        </w:pPr>
                        <w:r w:rsidRPr="00E97E1F">
                          <w:rPr>
                            <w:rFonts w:eastAsiaTheme="minorEastAsia"/>
                            <w:color w:val="595959" w:themeColor="text1" w:themeTint="A6"/>
                            <w:spacing w:val="15"/>
                            <w:sz w:val="22"/>
                            <w:lang w:bidi="es-ES"/>
                          </w:rPr>
                          <w:t>Guerrero Romero, Martín Arturo</w:t>
                        </w:r>
                      </w:p>
                      <w:p w14:paraId="5D7D7FEE" w14:textId="77777777" w:rsidR="00524703" w:rsidRPr="00E97E1F" w:rsidRDefault="00524703" w:rsidP="00E97E1F">
                        <w:pPr>
                          <w:pStyle w:val="Prrafodelista"/>
                          <w:numPr>
                            <w:ilvl w:val="0"/>
                            <w:numId w:val="1"/>
                          </w:numPr>
                          <w:spacing w:after="0"/>
                          <w:ind w:left="567" w:hanging="283"/>
                          <w:rPr>
                            <w:rFonts w:eastAsiaTheme="minorEastAsia"/>
                            <w:color w:val="595959" w:themeColor="text1" w:themeTint="A6"/>
                            <w:spacing w:val="15"/>
                            <w:sz w:val="22"/>
                            <w:lang w:bidi="es-ES"/>
                          </w:rPr>
                        </w:pPr>
                        <w:proofErr w:type="spellStart"/>
                        <w:r w:rsidRPr="00E97E1F">
                          <w:rPr>
                            <w:rFonts w:eastAsiaTheme="minorEastAsia"/>
                            <w:color w:val="595959" w:themeColor="text1" w:themeTint="A6"/>
                            <w:spacing w:val="15"/>
                            <w:sz w:val="22"/>
                            <w:lang w:bidi="es-ES"/>
                          </w:rPr>
                          <w:t>Hu</w:t>
                        </w:r>
                        <w:proofErr w:type="spellEnd"/>
                        <w:r w:rsidRPr="00E97E1F">
                          <w:rPr>
                            <w:rFonts w:eastAsiaTheme="minorEastAsia"/>
                            <w:color w:val="595959" w:themeColor="text1" w:themeTint="A6"/>
                            <w:spacing w:val="15"/>
                            <w:sz w:val="22"/>
                            <w:lang w:bidi="es-ES"/>
                          </w:rPr>
                          <w:t>, Chao</w:t>
                        </w:r>
                      </w:p>
                      <w:p w14:paraId="32A1BF34" w14:textId="77777777" w:rsidR="00524703" w:rsidRPr="00E97E1F" w:rsidRDefault="00524703" w:rsidP="00E97E1F">
                        <w:pPr>
                          <w:pStyle w:val="Prrafodelista"/>
                          <w:numPr>
                            <w:ilvl w:val="0"/>
                            <w:numId w:val="1"/>
                          </w:numPr>
                          <w:spacing w:after="0"/>
                          <w:ind w:left="567" w:hanging="283"/>
                          <w:rPr>
                            <w:rFonts w:eastAsiaTheme="minorEastAsia"/>
                            <w:color w:val="595959" w:themeColor="text1" w:themeTint="A6"/>
                            <w:spacing w:val="15"/>
                            <w:sz w:val="22"/>
                            <w:lang w:bidi="es-ES"/>
                          </w:rPr>
                        </w:pPr>
                        <w:r w:rsidRPr="00E97E1F">
                          <w:rPr>
                            <w:rFonts w:eastAsiaTheme="minorEastAsia"/>
                            <w:color w:val="595959" w:themeColor="text1" w:themeTint="A6"/>
                            <w:spacing w:val="15"/>
                            <w:sz w:val="22"/>
                            <w:lang w:bidi="es-ES"/>
                          </w:rPr>
                          <w:t>Soto Ponce, David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714AA5">
        <w:rPr>
          <w:noProof/>
          <w:lang w:bidi="es-ES"/>
        </w:rPr>
        <w:drawing>
          <wp:anchor distT="0" distB="0" distL="114300" distR="114300" simplePos="0" relativeHeight="251658240" behindDoc="1" locked="0" layoutInCell="1" allowOverlap="1" wp14:anchorId="4F07E30C" wp14:editId="7C9E2BE2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8875796" cy="10791825"/>
            <wp:effectExtent l="0" t="0" r="1905" b="0"/>
            <wp:wrapNone/>
            <wp:docPr id="1" name="Imagen 1" descr="edifici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bg street-02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75796" cy="10791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C25957C" w14:textId="77777777" w:rsidR="00745C53" w:rsidRPr="008413B5" w:rsidRDefault="008413B5" w:rsidP="00050424">
      <w:pPr>
        <w:pStyle w:val="Ttulo3"/>
        <w:spacing w:after="120"/>
        <w:rPr>
          <w:i/>
          <w:iCs/>
        </w:rPr>
      </w:pPr>
      <w:r>
        <w:rPr>
          <w:i/>
          <w:iCs/>
        </w:rPr>
        <w:lastRenderedPageBreak/>
        <w:t>Formación</w:t>
      </w:r>
      <w:r w:rsidR="00524703" w:rsidRPr="008413B5">
        <w:rPr>
          <w:i/>
          <w:iCs/>
        </w:rPr>
        <w:t xml:space="preserve"> del grupo</w:t>
      </w:r>
      <w:r>
        <w:rPr>
          <w:i/>
          <w:iCs/>
        </w:rPr>
        <w:t xml:space="preserve"> de trabajo</w:t>
      </w:r>
    </w:p>
    <w:p w14:paraId="78E4ADDB" w14:textId="67C93D8F" w:rsidR="00050424" w:rsidRPr="00A40393" w:rsidRDefault="00050424" w:rsidP="00EA0B60">
      <w:pPr>
        <w:spacing w:after="120"/>
        <w:jc w:val="both"/>
        <w:rPr>
          <w:rFonts w:ascii="Times New Roman" w:hAnsi="Times New Roman" w:cs="Times New Roman"/>
          <w:sz w:val="22"/>
        </w:rPr>
      </w:pPr>
      <w:r w:rsidRPr="00A40393">
        <w:rPr>
          <w:rFonts w:ascii="Times New Roman" w:hAnsi="Times New Roman" w:cs="Times New Roman"/>
          <w:sz w:val="22"/>
        </w:rPr>
        <w:tab/>
        <w:t>Nuestro grupo ha surgido por la unión de dos grupos</w:t>
      </w:r>
      <w:r w:rsidR="003354B7" w:rsidRPr="00A40393">
        <w:rPr>
          <w:rFonts w:ascii="Times New Roman" w:hAnsi="Times New Roman" w:cs="Times New Roman"/>
          <w:sz w:val="22"/>
        </w:rPr>
        <w:t xml:space="preserve"> formados desde el comienzo de la carrera. A un lado de la balanza se encuentran Jose, Chao y Antonio, y al otro lado, David, Abraham y Martín. Dado que Antonio y Martín son compañeros de piso y la limitación en el número de grupos era como máximo seis, decidimos unir esfuerzos y trabajar conjuntamente.</w:t>
      </w:r>
    </w:p>
    <w:p w14:paraId="16E97151" w14:textId="2E4B908F" w:rsidR="00FE231F" w:rsidRDefault="00FE231F" w:rsidP="003354B7">
      <w:pPr>
        <w:pStyle w:val="Ttulo3"/>
        <w:rPr>
          <w:i/>
          <w:iCs/>
        </w:rPr>
      </w:pPr>
      <w:r w:rsidRPr="003354B7">
        <w:rPr>
          <w:i/>
          <w:iCs/>
        </w:rPr>
        <w:t>Datos de contacto</w:t>
      </w:r>
    </w:p>
    <w:p w14:paraId="23F59039" w14:textId="69CD2C24" w:rsidR="003354B7" w:rsidRDefault="003354B7" w:rsidP="003354B7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247"/>
        <w:gridCol w:w="4247"/>
      </w:tblGrid>
      <w:tr w:rsidR="00D87099" w14:paraId="4070FC01" w14:textId="77777777" w:rsidTr="00D87099">
        <w:tc>
          <w:tcPr>
            <w:tcW w:w="4247" w:type="dxa"/>
          </w:tcPr>
          <w:p w14:paraId="0D91387C" w14:textId="4B594B5F" w:rsidR="00D87099" w:rsidRPr="00D87099" w:rsidRDefault="00D87099" w:rsidP="003354B7">
            <w:pPr>
              <w:rPr>
                <w:b/>
                <w:bCs/>
                <w:i/>
                <w:iCs/>
              </w:rPr>
            </w:pPr>
            <w:r>
              <w:rPr>
                <w:b/>
                <w:bCs/>
                <w:i/>
                <w:iCs/>
              </w:rPr>
              <w:t>Nombre completo</w:t>
            </w:r>
          </w:p>
        </w:tc>
        <w:tc>
          <w:tcPr>
            <w:tcW w:w="4247" w:type="dxa"/>
          </w:tcPr>
          <w:p w14:paraId="1730A685" w14:textId="5955F18D" w:rsidR="00D87099" w:rsidRPr="00D87099" w:rsidRDefault="00D87099" w:rsidP="003354B7">
            <w:pPr>
              <w:rPr>
                <w:b/>
                <w:bCs/>
                <w:i/>
                <w:iCs/>
              </w:rPr>
            </w:pPr>
            <w:r>
              <w:rPr>
                <w:b/>
                <w:bCs/>
                <w:i/>
                <w:iCs/>
              </w:rPr>
              <w:t>Foto</w:t>
            </w:r>
          </w:p>
        </w:tc>
      </w:tr>
      <w:tr w:rsidR="0096575D" w14:paraId="15A0939E" w14:textId="77777777" w:rsidTr="00D87099">
        <w:tc>
          <w:tcPr>
            <w:tcW w:w="4247" w:type="dxa"/>
          </w:tcPr>
          <w:p w14:paraId="49809B56" w14:textId="1D98E9AC" w:rsidR="0096575D" w:rsidRDefault="0096575D" w:rsidP="003354B7">
            <w:r>
              <w:t>Delgado Serrano, Jose</w:t>
            </w:r>
          </w:p>
        </w:tc>
        <w:tc>
          <w:tcPr>
            <w:tcW w:w="4247" w:type="dxa"/>
            <w:vMerge w:val="restart"/>
          </w:tcPr>
          <w:p w14:paraId="65D41E70" w14:textId="00D40566" w:rsidR="0096575D" w:rsidRDefault="006A3EB1" w:rsidP="006A3EB1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0DFBA46" wp14:editId="19C64A0B">
                  <wp:extent cx="735330" cy="900572"/>
                  <wp:effectExtent l="76200" t="76200" r="140970" b="128270"/>
                  <wp:docPr id="10" name="Imagen 10" descr="Imagen que contiene pared, interior, persona, espejo&#10;&#10;Descripción generada automá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Jose.jpeg"/>
                          <pic:cNvPicPr/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1365" cy="920210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575D" w14:paraId="2699D274" w14:textId="77777777" w:rsidTr="00D87099">
        <w:tc>
          <w:tcPr>
            <w:tcW w:w="4247" w:type="dxa"/>
          </w:tcPr>
          <w:p w14:paraId="7932643B" w14:textId="1B9BD6D2" w:rsidR="0096575D" w:rsidRPr="00D87099" w:rsidRDefault="0096575D" w:rsidP="00D87099">
            <w:pPr>
              <w:tabs>
                <w:tab w:val="left" w:pos="2384"/>
              </w:tabs>
              <w:rPr>
                <w:b/>
                <w:bCs/>
                <w:i/>
                <w:iCs/>
              </w:rPr>
            </w:pPr>
            <w:r>
              <w:rPr>
                <w:b/>
                <w:bCs/>
                <w:i/>
                <w:iCs/>
              </w:rPr>
              <w:t>Correo corporativo</w:t>
            </w:r>
            <w:r>
              <w:rPr>
                <w:b/>
                <w:bCs/>
                <w:i/>
                <w:iCs/>
              </w:rPr>
              <w:tab/>
            </w:r>
          </w:p>
        </w:tc>
        <w:tc>
          <w:tcPr>
            <w:tcW w:w="4247" w:type="dxa"/>
            <w:vMerge/>
          </w:tcPr>
          <w:p w14:paraId="1D3C1FBA" w14:textId="77777777" w:rsidR="0096575D" w:rsidRDefault="0096575D" w:rsidP="003354B7"/>
        </w:tc>
      </w:tr>
      <w:tr w:rsidR="0096575D" w14:paraId="763CAC5D" w14:textId="77777777" w:rsidTr="00D87099">
        <w:tc>
          <w:tcPr>
            <w:tcW w:w="4247" w:type="dxa"/>
          </w:tcPr>
          <w:p w14:paraId="23FCC02E" w14:textId="197F9A12" w:rsidR="0096575D" w:rsidRDefault="0096575D" w:rsidP="003354B7">
            <w:r>
              <w:t>josdelser@alum.us.es</w:t>
            </w:r>
          </w:p>
        </w:tc>
        <w:tc>
          <w:tcPr>
            <w:tcW w:w="4247" w:type="dxa"/>
            <w:vMerge/>
          </w:tcPr>
          <w:p w14:paraId="326560BB" w14:textId="77777777" w:rsidR="0096575D" w:rsidRDefault="0096575D" w:rsidP="003354B7"/>
        </w:tc>
      </w:tr>
      <w:tr w:rsidR="0096575D" w14:paraId="52D986BE" w14:textId="77777777" w:rsidTr="00D87099">
        <w:tc>
          <w:tcPr>
            <w:tcW w:w="4247" w:type="dxa"/>
          </w:tcPr>
          <w:p w14:paraId="1D2F65D3" w14:textId="26858A78" w:rsidR="0096575D" w:rsidRPr="00D87099" w:rsidRDefault="0096575D" w:rsidP="003354B7">
            <w:pPr>
              <w:rPr>
                <w:b/>
                <w:bCs/>
                <w:i/>
                <w:iCs/>
              </w:rPr>
            </w:pPr>
            <w:r>
              <w:rPr>
                <w:b/>
                <w:bCs/>
                <w:i/>
                <w:iCs/>
              </w:rPr>
              <w:t>Role</w:t>
            </w:r>
          </w:p>
        </w:tc>
        <w:tc>
          <w:tcPr>
            <w:tcW w:w="4247" w:type="dxa"/>
            <w:vMerge/>
          </w:tcPr>
          <w:p w14:paraId="3E620EAB" w14:textId="77777777" w:rsidR="0096575D" w:rsidRDefault="0096575D" w:rsidP="003354B7"/>
        </w:tc>
      </w:tr>
      <w:tr w:rsidR="0096575D" w14:paraId="391D9209" w14:textId="77777777" w:rsidTr="00D87099">
        <w:tc>
          <w:tcPr>
            <w:tcW w:w="4247" w:type="dxa"/>
          </w:tcPr>
          <w:p w14:paraId="06FCB29E" w14:textId="1DCE5B18" w:rsidR="0096575D" w:rsidRDefault="0096575D" w:rsidP="003354B7">
            <w:r>
              <w:t>Testeador</w:t>
            </w:r>
          </w:p>
        </w:tc>
        <w:tc>
          <w:tcPr>
            <w:tcW w:w="4247" w:type="dxa"/>
            <w:vMerge/>
          </w:tcPr>
          <w:p w14:paraId="275D15E4" w14:textId="77777777" w:rsidR="0096575D" w:rsidRDefault="0096575D" w:rsidP="003354B7"/>
        </w:tc>
      </w:tr>
      <w:tr w:rsidR="0096575D" w14:paraId="27806555" w14:textId="77777777" w:rsidTr="00D87099">
        <w:tc>
          <w:tcPr>
            <w:tcW w:w="4247" w:type="dxa"/>
          </w:tcPr>
          <w:p w14:paraId="009909FD" w14:textId="045E186B" w:rsidR="0096575D" w:rsidRPr="0096575D" w:rsidRDefault="0096575D" w:rsidP="003354B7">
            <w:pPr>
              <w:rPr>
                <w:b/>
                <w:bCs/>
                <w:i/>
                <w:iCs/>
              </w:rPr>
            </w:pPr>
            <w:r>
              <w:rPr>
                <w:b/>
                <w:bCs/>
                <w:i/>
                <w:iCs/>
              </w:rPr>
              <w:t>Evaluación</w:t>
            </w:r>
          </w:p>
        </w:tc>
        <w:tc>
          <w:tcPr>
            <w:tcW w:w="4247" w:type="dxa"/>
            <w:vMerge/>
          </w:tcPr>
          <w:p w14:paraId="0A20CDB6" w14:textId="77777777" w:rsidR="0096575D" w:rsidRDefault="0096575D" w:rsidP="003354B7"/>
        </w:tc>
      </w:tr>
      <w:tr w:rsidR="0096575D" w14:paraId="297BFC5C" w14:textId="77777777" w:rsidTr="00D87099">
        <w:tc>
          <w:tcPr>
            <w:tcW w:w="4247" w:type="dxa"/>
          </w:tcPr>
          <w:p w14:paraId="5FF342E5" w14:textId="77777777" w:rsidR="0096575D" w:rsidRDefault="0096575D" w:rsidP="003354B7"/>
        </w:tc>
        <w:tc>
          <w:tcPr>
            <w:tcW w:w="4247" w:type="dxa"/>
            <w:vMerge/>
          </w:tcPr>
          <w:p w14:paraId="125A33A5" w14:textId="77777777" w:rsidR="0096575D" w:rsidRDefault="0096575D" w:rsidP="003354B7"/>
        </w:tc>
      </w:tr>
    </w:tbl>
    <w:p w14:paraId="7F23567D" w14:textId="0D21A2D9" w:rsidR="00D87099" w:rsidRDefault="00D87099" w:rsidP="003354B7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247"/>
        <w:gridCol w:w="4247"/>
      </w:tblGrid>
      <w:tr w:rsidR="00D87099" w14:paraId="532FB47C" w14:textId="77777777" w:rsidTr="00E52933">
        <w:tc>
          <w:tcPr>
            <w:tcW w:w="4247" w:type="dxa"/>
          </w:tcPr>
          <w:p w14:paraId="2E292C2E" w14:textId="77777777" w:rsidR="00D87099" w:rsidRPr="00D87099" w:rsidRDefault="00D87099" w:rsidP="00E52933">
            <w:pPr>
              <w:rPr>
                <w:b/>
                <w:bCs/>
                <w:i/>
                <w:iCs/>
              </w:rPr>
            </w:pPr>
            <w:r>
              <w:rPr>
                <w:b/>
                <w:bCs/>
                <w:i/>
                <w:iCs/>
              </w:rPr>
              <w:t>Nombre completo</w:t>
            </w:r>
          </w:p>
        </w:tc>
        <w:tc>
          <w:tcPr>
            <w:tcW w:w="4247" w:type="dxa"/>
          </w:tcPr>
          <w:p w14:paraId="7C909EF9" w14:textId="77777777" w:rsidR="00D87099" w:rsidRPr="00D87099" w:rsidRDefault="00D87099" w:rsidP="00E52933">
            <w:pPr>
              <w:rPr>
                <w:b/>
                <w:bCs/>
                <w:i/>
                <w:iCs/>
              </w:rPr>
            </w:pPr>
            <w:r>
              <w:rPr>
                <w:b/>
                <w:bCs/>
                <w:i/>
                <w:iCs/>
              </w:rPr>
              <w:t>Foto</w:t>
            </w:r>
          </w:p>
        </w:tc>
      </w:tr>
      <w:tr w:rsidR="003E79DD" w14:paraId="330292CE" w14:textId="77777777" w:rsidTr="00E52933">
        <w:tc>
          <w:tcPr>
            <w:tcW w:w="4247" w:type="dxa"/>
          </w:tcPr>
          <w:p w14:paraId="682BE6F7" w14:textId="15998A09" w:rsidR="003E79DD" w:rsidRDefault="003E79DD" w:rsidP="00E52933">
            <w:r>
              <w:t>Fernández Manzano, Antonio</w:t>
            </w:r>
          </w:p>
        </w:tc>
        <w:tc>
          <w:tcPr>
            <w:tcW w:w="4247" w:type="dxa"/>
            <w:vMerge w:val="restart"/>
          </w:tcPr>
          <w:p w14:paraId="77487D79" w14:textId="5D3A1947" w:rsidR="003E79DD" w:rsidRDefault="00A072FD" w:rsidP="00A072F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8E8B1CE" wp14:editId="085D77C4">
                  <wp:extent cx="727710" cy="895091"/>
                  <wp:effectExtent l="76200" t="76200" r="129540" b="133985"/>
                  <wp:docPr id="8" name="Imagen 8" descr="Imagen que contiene hombre, persona, pared, interior&#10;&#10;Descripción generada automá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Antonio.jpeg"/>
                          <pic:cNvPicPr/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1459" cy="936602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E79DD" w14:paraId="2F6B59FA" w14:textId="77777777" w:rsidTr="00E52933">
        <w:tc>
          <w:tcPr>
            <w:tcW w:w="4247" w:type="dxa"/>
          </w:tcPr>
          <w:p w14:paraId="04C6A874" w14:textId="77777777" w:rsidR="003E79DD" w:rsidRPr="00D87099" w:rsidRDefault="003E79DD" w:rsidP="00E52933">
            <w:pPr>
              <w:tabs>
                <w:tab w:val="left" w:pos="2384"/>
              </w:tabs>
              <w:rPr>
                <w:b/>
                <w:bCs/>
                <w:i/>
                <w:iCs/>
              </w:rPr>
            </w:pPr>
            <w:r>
              <w:rPr>
                <w:b/>
                <w:bCs/>
                <w:i/>
                <w:iCs/>
              </w:rPr>
              <w:t>Correo corporativo</w:t>
            </w:r>
            <w:r>
              <w:rPr>
                <w:b/>
                <w:bCs/>
                <w:i/>
                <w:iCs/>
              </w:rPr>
              <w:tab/>
            </w:r>
          </w:p>
        </w:tc>
        <w:tc>
          <w:tcPr>
            <w:tcW w:w="4247" w:type="dxa"/>
            <w:vMerge/>
          </w:tcPr>
          <w:p w14:paraId="543925C8" w14:textId="77777777" w:rsidR="003E79DD" w:rsidRDefault="003E79DD" w:rsidP="00E52933"/>
        </w:tc>
      </w:tr>
      <w:tr w:rsidR="003E79DD" w14:paraId="031BC1EA" w14:textId="77777777" w:rsidTr="00E52933">
        <w:tc>
          <w:tcPr>
            <w:tcW w:w="4247" w:type="dxa"/>
          </w:tcPr>
          <w:p w14:paraId="44678A03" w14:textId="27A14138" w:rsidR="003E79DD" w:rsidRDefault="003E79DD" w:rsidP="00E52933">
            <w:r>
              <w:t>antferman@alum.us.es</w:t>
            </w:r>
          </w:p>
        </w:tc>
        <w:tc>
          <w:tcPr>
            <w:tcW w:w="4247" w:type="dxa"/>
            <w:vMerge/>
          </w:tcPr>
          <w:p w14:paraId="532665C9" w14:textId="77777777" w:rsidR="003E79DD" w:rsidRDefault="003E79DD" w:rsidP="00E52933"/>
        </w:tc>
      </w:tr>
      <w:tr w:rsidR="003E79DD" w14:paraId="757014FC" w14:textId="77777777" w:rsidTr="00E52933">
        <w:tc>
          <w:tcPr>
            <w:tcW w:w="4247" w:type="dxa"/>
          </w:tcPr>
          <w:p w14:paraId="5AEAE514" w14:textId="77777777" w:rsidR="003E79DD" w:rsidRPr="00D87099" w:rsidRDefault="003E79DD" w:rsidP="00E52933">
            <w:pPr>
              <w:rPr>
                <w:b/>
                <w:bCs/>
                <w:i/>
                <w:iCs/>
              </w:rPr>
            </w:pPr>
            <w:r>
              <w:rPr>
                <w:b/>
                <w:bCs/>
                <w:i/>
                <w:iCs/>
              </w:rPr>
              <w:t>Role</w:t>
            </w:r>
          </w:p>
        </w:tc>
        <w:tc>
          <w:tcPr>
            <w:tcW w:w="4247" w:type="dxa"/>
            <w:vMerge/>
          </w:tcPr>
          <w:p w14:paraId="00631D85" w14:textId="77777777" w:rsidR="003E79DD" w:rsidRDefault="003E79DD" w:rsidP="00E52933"/>
        </w:tc>
      </w:tr>
      <w:tr w:rsidR="003E79DD" w14:paraId="4E894599" w14:textId="77777777" w:rsidTr="00E52933">
        <w:tc>
          <w:tcPr>
            <w:tcW w:w="4247" w:type="dxa"/>
          </w:tcPr>
          <w:p w14:paraId="67E2050D" w14:textId="493B3E87" w:rsidR="003E79DD" w:rsidRDefault="003E79DD" w:rsidP="00E52933">
            <w:r>
              <w:t>Desarrollador</w:t>
            </w:r>
          </w:p>
        </w:tc>
        <w:tc>
          <w:tcPr>
            <w:tcW w:w="4247" w:type="dxa"/>
            <w:vMerge/>
          </w:tcPr>
          <w:p w14:paraId="64E8B589" w14:textId="77777777" w:rsidR="003E79DD" w:rsidRDefault="003E79DD" w:rsidP="00E52933"/>
        </w:tc>
      </w:tr>
      <w:tr w:rsidR="003E79DD" w14:paraId="61B91F23" w14:textId="77777777" w:rsidTr="00E52933">
        <w:tc>
          <w:tcPr>
            <w:tcW w:w="4247" w:type="dxa"/>
          </w:tcPr>
          <w:p w14:paraId="727C5EBA" w14:textId="71403DFF" w:rsidR="003E79DD" w:rsidRPr="003E79DD" w:rsidRDefault="003E79DD" w:rsidP="00E52933">
            <w:pPr>
              <w:rPr>
                <w:b/>
                <w:bCs/>
                <w:i/>
                <w:iCs/>
              </w:rPr>
            </w:pPr>
            <w:r>
              <w:rPr>
                <w:b/>
                <w:bCs/>
                <w:i/>
                <w:iCs/>
              </w:rPr>
              <w:t>Evaluación</w:t>
            </w:r>
          </w:p>
        </w:tc>
        <w:tc>
          <w:tcPr>
            <w:tcW w:w="4247" w:type="dxa"/>
            <w:vMerge/>
          </w:tcPr>
          <w:p w14:paraId="284B0986" w14:textId="77777777" w:rsidR="003E79DD" w:rsidRDefault="003E79DD" w:rsidP="00E52933"/>
        </w:tc>
      </w:tr>
      <w:tr w:rsidR="003E79DD" w14:paraId="34653C95" w14:textId="77777777" w:rsidTr="00E52933">
        <w:tc>
          <w:tcPr>
            <w:tcW w:w="4247" w:type="dxa"/>
          </w:tcPr>
          <w:p w14:paraId="2094EE0C" w14:textId="77777777" w:rsidR="003E79DD" w:rsidRDefault="003E79DD" w:rsidP="00E52933"/>
        </w:tc>
        <w:tc>
          <w:tcPr>
            <w:tcW w:w="4247" w:type="dxa"/>
            <w:vMerge/>
          </w:tcPr>
          <w:p w14:paraId="0C7D0CEB" w14:textId="77777777" w:rsidR="003E79DD" w:rsidRDefault="003E79DD" w:rsidP="00E52933"/>
        </w:tc>
      </w:tr>
    </w:tbl>
    <w:p w14:paraId="5E711142" w14:textId="47D8C654" w:rsidR="00D87099" w:rsidRDefault="00D87099" w:rsidP="003354B7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247"/>
        <w:gridCol w:w="4247"/>
      </w:tblGrid>
      <w:tr w:rsidR="00D87099" w14:paraId="5CAF1757" w14:textId="77777777" w:rsidTr="00E52933">
        <w:tc>
          <w:tcPr>
            <w:tcW w:w="4247" w:type="dxa"/>
          </w:tcPr>
          <w:p w14:paraId="033FEFF4" w14:textId="77777777" w:rsidR="00D87099" w:rsidRPr="00D87099" w:rsidRDefault="00D87099" w:rsidP="00E52933">
            <w:pPr>
              <w:rPr>
                <w:b/>
                <w:bCs/>
                <w:i/>
                <w:iCs/>
              </w:rPr>
            </w:pPr>
            <w:r>
              <w:rPr>
                <w:b/>
                <w:bCs/>
                <w:i/>
                <w:iCs/>
              </w:rPr>
              <w:t>Nombre completo</w:t>
            </w:r>
          </w:p>
        </w:tc>
        <w:tc>
          <w:tcPr>
            <w:tcW w:w="4247" w:type="dxa"/>
          </w:tcPr>
          <w:p w14:paraId="46E5104C" w14:textId="77777777" w:rsidR="00D87099" w:rsidRPr="00D87099" w:rsidRDefault="00D87099" w:rsidP="00E52933">
            <w:pPr>
              <w:rPr>
                <w:b/>
                <w:bCs/>
                <w:i/>
                <w:iCs/>
              </w:rPr>
            </w:pPr>
            <w:r>
              <w:rPr>
                <w:b/>
                <w:bCs/>
                <w:i/>
                <w:iCs/>
              </w:rPr>
              <w:t>Foto</w:t>
            </w:r>
          </w:p>
        </w:tc>
      </w:tr>
      <w:tr w:rsidR="00056C7A" w14:paraId="53ADAE0B" w14:textId="77777777" w:rsidTr="00E52933">
        <w:tc>
          <w:tcPr>
            <w:tcW w:w="4247" w:type="dxa"/>
          </w:tcPr>
          <w:p w14:paraId="441F4C62" w14:textId="5CE7032D" w:rsidR="00056C7A" w:rsidRDefault="00056C7A" w:rsidP="00E52933">
            <w:r>
              <w:t>García Villalobos, Abraham</w:t>
            </w:r>
          </w:p>
        </w:tc>
        <w:tc>
          <w:tcPr>
            <w:tcW w:w="4247" w:type="dxa"/>
            <w:vMerge w:val="restart"/>
          </w:tcPr>
          <w:p w14:paraId="7FC21507" w14:textId="538BAD1B" w:rsidR="00056C7A" w:rsidRDefault="00056C7A" w:rsidP="00056C7A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07CD25B" wp14:editId="434E3176">
                  <wp:extent cx="853739" cy="896958"/>
                  <wp:effectExtent l="76200" t="76200" r="137160" b="132080"/>
                  <wp:docPr id="2" name="Imagen 2" descr="Imagen que contiene persona, ropa, pared&#10;&#10;Descripción generada automá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Abraham.jpeg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9768" cy="924304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56C7A" w14:paraId="4C338308" w14:textId="77777777" w:rsidTr="00E52933">
        <w:tc>
          <w:tcPr>
            <w:tcW w:w="4247" w:type="dxa"/>
          </w:tcPr>
          <w:p w14:paraId="48FAC99E" w14:textId="77777777" w:rsidR="00056C7A" w:rsidRPr="00D87099" w:rsidRDefault="00056C7A" w:rsidP="00E52933">
            <w:pPr>
              <w:tabs>
                <w:tab w:val="left" w:pos="2384"/>
              </w:tabs>
              <w:rPr>
                <w:b/>
                <w:bCs/>
                <w:i/>
                <w:iCs/>
              </w:rPr>
            </w:pPr>
            <w:r>
              <w:rPr>
                <w:b/>
                <w:bCs/>
                <w:i/>
                <w:iCs/>
              </w:rPr>
              <w:t>Correo corporativo</w:t>
            </w:r>
            <w:r>
              <w:rPr>
                <w:b/>
                <w:bCs/>
                <w:i/>
                <w:iCs/>
              </w:rPr>
              <w:tab/>
            </w:r>
          </w:p>
        </w:tc>
        <w:tc>
          <w:tcPr>
            <w:tcW w:w="4247" w:type="dxa"/>
            <w:vMerge/>
          </w:tcPr>
          <w:p w14:paraId="58158245" w14:textId="77777777" w:rsidR="00056C7A" w:rsidRDefault="00056C7A" w:rsidP="00E52933"/>
        </w:tc>
      </w:tr>
      <w:tr w:rsidR="00056C7A" w14:paraId="21E87380" w14:textId="77777777" w:rsidTr="00E52933">
        <w:tc>
          <w:tcPr>
            <w:tcW w:w="4247" w:type="dxa"/>
          </w:tcPr>
          <w:p w14:paraId="6F36AE4F" w14:textId="1E215BAA" w:rsidR="00056C7A" w:rsidRDefault="00056C7A" w:rsidP="00E52933">
            <w:r>
              <w:t>abrgarvil@alum.us.es</w:t>
            </w:r>
          </w:p>
        </w:tc>
        <w:tc>
          <w:tcPr>
            <w:tcW w:w="4247" w:type="dxa"/>
            <w:vMerge/>
          </w:tcPr>
          <w:p w14:paraId="1FC9F5D3" w14:textId="77777777" w:rsidR="00056C7A" w:rsidRDefault="00056C7A" w:rsidP="00E52933"/>
        </w:tc>
      </w:tr>
      <w:tr w:rsidR="00056C7A" w14:paraId="21A2FAEB" w14:textId="77777777" w:rsidTr="00E52933">
        <w:tc>
          <w:tcPr>
            <w:tcW w:w="4247" w:type="dxa"/>
          </w:tcPr>
          <w:p w14:paraId="6DA3B2CA" w14:textId="77777777" w:rsidR="00056C7A" w:rsidRPr="00D87099" w:rsidRDefault="00056C7A" w:rsidP="00E52933">
            <w:pPr>
              <w:rPr>
                <w:b/>
                <w:bCs/>
                <w:i/>
                <w:iCs/>
              </w:rPr>
            </w:pPr>
            <w:r>
              <w:rPr>
                <w:b/>
                <w:bCs/>
                <w:i/>
                <w:iCs/>
              </w:rPr>
              <w:t>Role</w:t>
            </w:r>
          </w:p>
        </w:tc>
        <w:tc>
          <w:tcPr>
            <w:tcW w:w="4247" w:type="dxa"/>
            <w:vMerge/>
          </w:tcPr>
          <w:p w14:paraId="3C0EDF8D" w14:textId="77777777" w:rsidR="00056C7A" w:rsidRDefault="00056C7A" w:rsidP="00E52933"/>
        </w:tc>
      </w:tr>
      <w:tr w:rsidR="00056C7A" w14:paraId="71838965" w14:textId="77777777" w:rsidTr="00E52933">
        <w:tc>
          <w:tcPr>
            <w:tcW w:w="4247" w:type="dxa"/>
          </w:tcPr>
          <w:p w14:paraId="0480C2EC" w14:textId="742196F7" w:rsidR="00056C7A" w:rsidRDefault="00056C7A" w:rsidP="00E52933">
            <w:r>
              <w:t>Desarrollador</w:t>
            </w:r>
          </w:p>
        </w:tc>
        <w:tc>
          <w:tcPr>
            <w:tcW w:w="4247" w:type="dxa"/>
            <w:vMerge/>
          </w:tcPr>
          <w:p w14:paraId="5AC27807" w14:textId="77777777" w:rsidR="00056C7A" w:rsidRDefault="00056C7A" w:rsidP="00E52933"/>
        </w:tc>
      </w:tr>
      <w:tr w:rsidR="00056C7A" w14:paraId="59CD2EEE" w14:textId="77777777" w:rsidTr="00E52933">
        <w:tc>
          <w:tcPr>
            <w:tcW w:w="4247" w:type="dxa"/>
          </w:tcPr>
          <w:p w14:paraId="518D61A6" w14:textId="1091582D" w:rsidR="00056C7A" w:rsidRPr="00056C7A" w:rsidRDefault="00056C7A" w:rsidP="00E52933">
            <w:pPr>
              <w:rPr>
                <w:b/>
                <w:bCs/>
                <w:i/>
                <w:iCs/>
              </w:rPr>
            </w:pPr>
            <w:r>
              <w:rPr>
                <w:b/>
                <w:bCs/>
                <w:i/>
                <w:iCs/>
              </w:rPr>
              <w:t>Evaluación</w:t>
            </w:r>
          </w:p>
        </w:tc>
        <w:tc>
          <w:tcPr>
            <w:tcW w:w="4247" w:type="dxa"/>
            <w:vMerge/>
          </w:tcPr>
          <w:p w14:paraId="37E7FC77" w14:textId="77777777" w:rsidR="00056C7A" w:rsidRDefault="00056C7A" w:rsidP="00E52933"/>
        </w:tc>
      </w:tr>
      <w:tr w:rsidR="00056C7A" w14:paraId="1F42914B" w14:textId="77777777" w:rsidTr="00E52933">
        <w:tc>
          <w:tcPr>
            <w:tcW w:w="4247" w:type="dxa"/>
          </w:tcPr>
          <w:p w14:paraId="5EE0B21A" w14:textId="77777777" w:rsidR="00056C7A" w:rsidRDefault="00056C7A" w:rsidP="00E52933"/>
        </w:tc>
        <w:tc>
          <w:tcPr>
            <w:tcW w:w="4247" w:type="dxa"/>
            <w:vMerge/>
          </w:tcPr>
          <w:p w14:paraId="6D1D7C9D" w14:textId="77777777" w:rsidR="00056C7A" w:rsidRDefault="00056C7A" w:rsidP="00E52933"/>
        </w:tc>
      </w:tr>
    </w:tbl>
    <w:p w14:paraId="623D5A28" w14:textId="6A20860E" w:rsidR="00D87099" w:rsidRDefault="00D87099" w:rsidP="003354B7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247"/>
        <w:gridCol w:w="4247"/>
      </w:tblGrid>
      <w:tr w:rsidR="00217381" w14:paraId="5E337FB6" w14:textId="77777777" w:rsidTr="00E52933">
        <w:tc>
          <w:tcPr>
            <w:tcW w:w="4247" w:type="dxa"/>
          </w:tcPr>
          <w:p w14:paraId="7A31FC8C" w14:textId="77777777" w:rsidR="00661CA4" w:rsidRPr="00D87099" w:rsidRDefault="00661CA4" w:rsidP="00E52933">
            <w:pPr>
              <w:rPr>
                <w:b/>
                <w:bCs/>
                <w:i/>
                <w:iCs/>
              </w:rPr>
            </w:pPr>
            <w:r>
              <w:rPr>
                <w:b/>
                <w:bCs/>
                <w:i/>
                <w:iCs/>
              </w:rPr>
              <w:t>Nombre completo</w:t>
            </w:r>
          </w:p>
        </w:tc>
        <w:tc>
          <w:tcPr>
            <w:tcW w:w="4247" w:type="dxa"/>
          </w:tcPr>
          <w:p w14:paraId="6AB288B5" w14:textId="77777777" w:rsidR="00661CA4" w:rsidRPr="00D87099" w:rsidRDefault="00661CA4" w:rsidP="00E52933">
            <w:pPr>
              <w:rPr>
                <w:b/>
                <w:bCs/>
                <w:i/>
                <w:iCs/>
              </w:rPr>
            </w:pPr>
            <w:r>
              <w:rPr>
                <w:b/>
                <w:bCs/>
                <w:i/>
                <w:iCs/>
              </w:rPr>
              <w:t>Foto</w:t>
            </w:r>
          </w:p>
        </w:tc>
      </w:tr>
      <w:tr w:rsidR="000D7370" w14:paraId="0F8AD529" w14:textId="77777777" w:rsidTr="00E52933">
        <w:tc>
          <w:tcPr>
            <w:tcW w:w="4247" w:type="dxa"/>
          </w:tcPr>
          <w:p w14:paraId="78B761E6" w14:textId="6C752DC9" w:rsidR="000D7370" w:rsidRDefault="000D7370" w:rsidP="00E52933">
            <w:r>
              <w:t>Guerrero Romero, Martín Arturo</w:t>
            </w:r>
          </w:p>
        </w:tc>
        <w:tc>
          <w:tcPr>
            <w:tcW w:w="4247" w:type="dxa"/>
            <w:vMerge w:val="restart"/>
          </w:tcPr>
          <w:p w14:paraId="2E33AD44" w14:textId="3BE4CB9A" w:rsidR="000D7370" w:rsidRDefault="00217381" w:rsidP="00217381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363AD15" wp14:editId="572FABAC">
                  <wp:extent cx="786941" cy="922323"/>
                  <wp:effectExtent l="76200" t="76200" r="127635" b="125730"/>
                  <wp:docPr id="3" name="Imagen 3" descr="Imagen que contiene persona, pared, corbata, interior&#10;&#10;Descripción generada automá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Martín.jpeg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12916" cy="952767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D7370" w14:paraId="3BFD1E62" w14:textId="77777777" w:rsidTr="00E52933">
        <w:tc>
          <w:tcPr>
            <w:tcW w:w="4247" w:type="dxa"/>
          </w:tcPr>
          <w:p w14:paraId="5C2035FF" w14:textId="77777777" w:rsidR="000D7370" w:rsidRPr="00D87099" w:rsidRDefault="000D7370" w:rsidP="00E52933">
            <w:pPr>
              <w:tabs>
                <w:tab w:val="left" w:pos="2384"/>
              </w:tabs>
              <w:rPr>
                <w:b/>
                <w:bCs/>
                <w:i/>
                <w:iCs/>
              </w:rPr>
            </w:pPr>
            <w:r>
              <w:rPr>
                <w:b/>
                <w:bCs/>
                <w:i/>
                <w:iCs/>
              </w:rPr>
              <w:t>Correo corporativo</w:t>
            </w:r>
            <w:r>
              <w:rPr>
                <w:b/>
                <w:bCs/>
                <w:i/>
                <w:iCs/>
              </w:rPr>
              <w:tab/>
            </w:r>
          </w:p>
        </w:tc>
        <w:tc>
          <w:tcPr>
            <w:tcW w:w="4247" w:type="dxa"/>
            <w:vMerge/>
          </w:tcPr>
          <w:p w14:paraId="5AC46900" w14:textId="77777777" w:rsidR="000D7370" w:rsidRDefault="000D7370" w:rsidP="00E52933"/>
        </w:tc>
      </w:tr>
      <w:tr w:rsidR="000D7370" w14:paraId="34EB1351" w14:textId="77777777" w:rsidTr="00E52933">
        <w:tc>
          <w:tcPr>
            <w:tcW w:w="4247" w:type="dxa"/>
          </w:tcPr>
          <w:p w14:paraId="78837954" w14:textId="07BC0D33" w:rsidR="000D7370" w:rsidRDefault="000D7370" w:rsidP="00E52933">
            <w:r>
              <w:t>marguerom1@alum.us.es</w:t>
            </w:r>
          </w:p>
        </w:tc>
        <w:tc>
          <w:tcPr>
            <w:tcW w:w="4247" w:type="dxa"/>
            <w:vMerge/>
          </w:tcPr>
          <w:p w14:paraId="66D282A6" w14:textId="77777777" w:rsidR="000D7370" w:rsidRDefault="000D7370" w:rsidP="00E52933"/>
        </w:tc>
      </w:tr>
      <w:tr w:rsidR="000D7370" w14:paraId="40023CAD" w14:textId="77777777" w:rsidTr="00E52933">
        <w:tc>
          <w:tcPr>
            <w:tcW w:w="4247" w:type="dxa"/>
          </w:tcPr>
          <w:p w14:paraId="3950CB50" w14:textId="77777777" w:rsidR="000D7370" w:rsidRPr="00D87099" w:rsidRDefault="000D7370" w:rsidP="00E52933">
            <w:pPr>
              <w:rPr>
                <w:b/>
                <w:bCs/>
                <w:i/>
                <w:iCs/>
              </w:rPr>
            </w:pPr>
            <w:r>
              <w:rPr>
                <w:b/>
                <w:bCs/>
                <w:i/>
                <w:iCs/>
              </w:rPr>
              <w:t>Role</w:t>
            </w:r>
          </w:p>
        </w:tc>
        <w:tc>
          <w:tcPr>
            <w:tcW w:w="4247" w:type="dxa"/>
            <w:vMerge/>
          </w:tcPr>
          <w:p w14:paraId="6B94A170" w14:textId="77777777" w:rsidR="000D7370" w:rsidRDefault="000D7370" w:rsidP="00E52933"/>
        </w:tc>
      </w:tr>
      <w:tr w:rsidR="000D7370" w14:paraId="1214301E" w14:textId="77777777" w:rsidTr="00E52933">
        <w:tc>
          <w:tcPr>
            <w:tcW w:w="4247" w:type="dxa"/>
          </w:tcPr>
          <w:p w14:paraId="30DE7D69" w14:textId="44F8547C" w:rsidR="000D7370" w:rsidRDefault="000D7370" w:rsidP="00E52933">
            <w:r>
              <w:t>Analista</w:t>
            </w:r>
          </w:p>
        </w:tc>
        <w:tc>
          <w:tcPr>
            <w:tcW w:w="4247" w:type="dxa"/>
            <w:vMerge/>
          </w:tcPr>
          <w:p w14:paraId="627DE056" w14:textId="77777777" w:rsidR="000D7370" w:rsidRDefault="000D7370" w:rsidP="00E52933"/>
        </w:tc>
      </w:tr>
      <w:tr w:rsidR="000D7370" w14:paraId="5FA9C4FF" w14:textId="77777777" w:rsidTr="00E52933">
        <w:tc>
          <w:tcPr>
            <w:tcW w:w="4247" w:type="dxa"/>
          </w:tcPr>
          <w:p w14:paraId="6F9AC412" w14:textId="387CEF45" w:rsidR="000D7370" w:rsidRPr="000D7370" w:rsidRDefault="000D7370" w:rsidP="00E52933">
            <w:pPr>
              <w:rPr>
                <w:b/>
                <w:bCs/>
                <w:i/>
                <w:iCs/>
              </w:rPr>
            </w:pPr>
            <w:r>
              <w:rPr>
                <w:b/>
                <w:bCs/>
                <w:i/>
                <w:iCs/>
              </w:rPr>
              <w:t>Evaluación</w:t>
            </w:r>
          </w:p>
        </w:tc>
        <w:tc>
          <w:tcPr>
            <w:tcW w:w="4247" w:type="dxa"/>
            <w:vMerge/>
          </w:tcPr>
          <w:p w14:paraId="1F60CD1E" w14:textId="77777777" w:rsidR="000D7370" w:rsidRDefault="000D7370" w:rsidP="00E52933"/>
        </w:tc>
      </w:tr>
      <w:tr w:rsidR="000D7370" w14:paraId="1B277EE3" w14:textId="77777777" w:rsidTr="00E52933">
        <w:tc>
          <w:tcPr>
            <w:tcW w:w="4247" w:type="dxa"/>
          </w:tcPr>
          <w:p w14:paraId="6A73B9D2" w14:textId="77777777" w:rsidR="000D7370" w:rsidRDefault="000D7370" w:rsidP="00E52933"/>
        </w:tc>
        <w:tc>
          <w:tcPr>
            <w:tcW w:w="4247" w:type="dxa"/>
            <w:vMerge/>
          </w:tcPr>
          <w:p w14:paraId="74AC9044" w14:textId="77777777" w:rsidR="000D7370" w:rsidRDefault="000D7370" w:rsidP="00E52933"/>
        </w:tc>
      </w:tr>
    </w:tbl>
    <w:p w14:paraId="7CC3AF88" w14:textId="2B869F74" w:rsidR="00661CA4" w:rsidRDefault="00661CA4" w:rsidP="003354B7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247"/>
        <w:gridCol w:w="4247"/>
      </w:tblGrid>
      <w:tr w:rsidR="00661CA4" w14:paraId="4E12AFAE" w14:textId="77777777" w:rsidTr="00E52933">
        <w:tc>
          <w:tcPr>
            <w:tcW w:w="4247" w:type="dxa"/>
          </w:tcPr>
          <w:p w14:paraId="2150C884" w14:textId="77777777" w:rsidR="00661CA4" w:rsidRPr="00D87099" w:rsidRDefault="00661CA4" w:rsidP="00E52933">
            <w:pPr>
              <w:rPr>
                <w:b/>
                <w:bCs/>
                <w:i/>
                <w:iCs/>
              </w:rPr>
            </w:pPr>
            <w:r>
              <w:rPr>
                <w:b/>
                <w:bCs/>
                <w:i/>
                <w:iCs/>
              </w:rPr>
              <w:t>Nombre completo</w:t>
            </w:r>
          </w:p>
        </w:tc>
        <w:tc>
          <w:tcPr>
            <w:tcW w:w="4247" w:type="dxa"/>
          </w:tcPr>
          <w:p w14:paraId="33292F91" w14:textId="77777777" w:rsidR="00661CA4" w:rsidRPr="00D87099" w:rsidRDefault="00661CA4" w:rsidP="00E52933">
            <w:pPr>
              <w:rPr>
                <w:b/>
                <w:bCs/>
                <w:i/>
                <w:iCs/>
              </w:rPr>
            </w:pPr>
            <w:r>
              <w:rPr>
                <w:b/>
                <w:bCs/>
                <w:i/>
                <w:iCs/>
              </w:rPr>
              <w:t>Foto</w:t>
            </w:r>
          </w:p>
        </w:tc>
      </w:tr>
      <w:tr w:rsidR="008359BB" w14:paraId="18B3C748" w14:textId="77777777" w:rsidTr="00E52933">
        <w:tc>
          <w:tcPr>
            <w:tcW w:w="4247" w:type="dxa"/>
          </w:tcPr>
          <w:p w14:paraId="3DEA9687" w14:textId="04E44E0A" w:rsidR="008359BB" w:rsidRDefault="008359BB" w:rsidP="00E52933">
            <w:proofErr w:type="spellStart"/>
            <w:r>
              <w:t>Hu</w:t>
            </w:r>
            <w:proofErr w:type="spellEnd"/>
            <w:r>
              <w:t>, Chao</w:t>
            </w:r>
          </w:p>
        </w:tc>
        <w:tc>
          <w:tcPr>
            <w:tcW w:w="4247" w:type="dxa"/>
            <w:vMerge w:val="restart"/>
          </w:tcPr>
          <w:p w14:paraId="6B9D9D98" w14:textId="1C9B1E00" w:rsidR="008359BB" w:rsidRDefault="00217381" w:rsidP="00217381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5DAB966" wp14:editId="53E73600">
                  <wp:extent cx="880921" cy="880921"/>
                  <wp:effectExtent l="76200" t="76200" r="128905" b="128905"/>
                  <wp:docPr id="4" name="Imagen 4" descr="Imagen que contiene persona, pared, interior, corbata&#10;&#10;Descripción generada automá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Chao.jpeg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6485" cy="896485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359BB" w14:paraId="0170DEDE" w14:textId="77777777" w:rsidTr="00E52933">
        <w:tc>
          <w:tcPr>
            <w:tcW w:w="4247" w:type="dxa"/>
          </w:tcPr>
          <w:p w14:paraId="43F0E0C2" w14:textId="77777777" w:rsidR="008359BB" w:rsidRPr="00D87099" w:rsidRDefault="008359BB" w:rsidP="00E52933">
            <w:pPr>
              <w:tabs>
                <w:tab w:val="left" w:pos="2384"/>
              </w:tabs>
              <w:rPr>
                <w:b/>
                <w:bCs/>
                <w:i/>
                <w:iCs/>
              </w:rPr>
            </w:pPr>
            <w:r>
              <w:rPr>
                <w:b/>
                <w:bCs/>
                <w:i/>
                <w:iCs/>
              </w:rPr>
              <w:t>Correo corporativo</w:t>
            </w:r>
            <w:r>
              <w:rPr>
                <w:b/>
                <w:bCs/>
                <w:i/>
                <w:iCs/>
              </w:rPr>
              <w:tab/>
            </w:r>
          </w:p>
        </w:tc>
        <w:tc>
          <w:tcPr>
            <w:tcW w:w="4247" w:type="dxa"/>
            <w:vMerge/>
          </w:tcPr>
          <w:p w14:paraId="0AEB56E2" w14:textId="77777777" w:rsidR="008359BB" w:rsidRDefault="008359BB" w:rsidP="00E52933"/>
        </w:tc>
      </w:tr>
      <w:tr w:rsidR="008359BB" w14:paraId="2758DE52" w14:textId="77777777" w:rsidTr="00E52933">
        <w:tc>
          <w:tcPr>
            <w:tcW w:w="4247" w:type="dxa"/>
          </w:tcPr>
          <w:p w14:paraId="6222980E" w14:textId="2917E16D" w:rsidR="008359BB" w:rsidRDefault="008359BB" w:rsidP="00E52933">
            <w:r>
              <w:t>chau@alum.us.es</w:t>
            </w:r>
          </w:p>
        </w:tc>
        <w:tc>
          <w:tcPr>
            <w:tcW w:w="4247" w:type="dxa"/>
            <w:vMerge/>
          </w:tcPr>
          <w:p w14:paraId="64302DC6" w14:textId="77777777" w:rsidR="008359BB" w:rsidRDefault="008359BB" w:rsidP="00E52933"/>
        </w:tc>
      </w:tr>
      <w:tr w:rsidR="008359BB" w14:paraId="4D889C3B" w14:textId="77777777" w:rsidTr="00E52933">
        <w:tc>
          <w:tcPr>
            <w:tcW w:w="4247" w:type="dxa"/>
          </w:tcPr>
          <w:p w14:paraId="1755BE04" w14:textId="77777777" w:rsidR="008359BB" w:rsidRPr="00D87099" w:rsidRDefault="008359BB" w:rsidP="00E52933">
            <w:pPr>
              <w:rPr>
                <w:b/>
                <w:bCs/>
                <w:i/>
                <w:iCs/>
              </w:rPr>
            </w:pPr>
            <w:r>
              <w:rPr>
                <w:b/>
                <w:bCs/>
                <w:i/>
                <w:iCs/>
              </w:rPr>
              <w:t>Role</w:t>
            </w:r>
          </w:p>
        </w:tc>
        <w:tc>
          <w:tcPr>
            <w:tcW w:w="4247" w:type="dxa"/>
            <w:vMerge/>
          </w:tcPr>
          <w:p w14:paraId="4F676B34" w14:textId="77777777" w:rsidR="008359BB" w:rsidRDefault="008359BB" w:rsidP="00E52933"/>
        </w:tc>
      </w:tr>
      <w:tr w:rsidR="008359BB" w14:paraId="0E5D588F" w14:textId="77777777" w:rsidTr="00E52933">
        <w:tc>
          <w:tcPr>
            <w:tcW w:w="4247" w:type="dxa"/>
          </w:tcPr>
          <w:p w14:paraId="0CDE6452" w14:textId="7EC9DB4F" w:rsidR="008359BB" w:rsidRDefault="008359BB" w:rsidP="00E52933">
            <w:r>
              <w:t>Desarrollador</w:t>
            </w:r>
          </w:p>
        </w:tc>
        <w:tc>
          <w:tcPr>
            <w:tcW w:w="4247" w:type="dxa"/>
            <w:vMerge/>
          </w:tcPr>
          <w:p w14:paraId="4ABB4BF2" w14:textId="77777777" w:rsidR="008359BB" w:rsidRDefault="008359BB" w:rsidP="00E52933"/>
        </w:tc>
      </w:tr>
      <w:tr w:rsidR="008359BB" w14:paraId="56897EB7" w14:textId="77777777" w:rsidTr="00E52933">
        <w:tc>
          <w:tcPr>
            <w:tcW w:w="4247" w:type="dxa"/>
          </w:tcPr>
          <w:p w14:paraId="1FA365E7" w14:textId="01DC3346" w:rsidR="008359BB" w:rsidRPr="008359BB" w:rsidRDefault="008359BB" w:rsidP="00E52933">
            <w:pPr>
              <w:rPr>
                <w:b/>
                <w:bCs/>
                <w:i/>
                <w:iCs/>
              </w:rPr>
            </w:pPr>
            <w:r>
              <w:rPr>
                <w:b/>
                <w:bCs/>
                <w:i/>
                <w:iCs/>
              </w:rPr>
              <w:t>Evaluación</w:t>
            </w:r>
          </w:p>
        </w:tc>
        <w:tc>
          <w:tcPr>
            <w:tcW w:w="4247" w:type="dxa"/>
            <w:vMerge/>
          </w:tcPr>
          <w:p w14:paraId="5A890B75" w14:textId="77777777" w:rsidR="008359BB" w:rsidRDefault="008359BB" w:rsidP="00E52933"/>
        </w:tc>
      </w:tr>
      <w:tr w:rsidR="008359BB" w14:paraId="2AB490B1" w14:textId="77777777" w:rsidTr="00E52933">
        <w:tc>
          <w:tcPr>
            <w:tcW w:w="4247" w:type="dxa"/>
          </w:tcPr>
          <w:p w14:paraId="434BB1E1" w14:textId="77777777" w:rsidR="008359BB" w:rsidRDefault="008359BB" w:rsidP="00E52933"/>
        </w:tc>
        <w:tc>
          <w:tcPr>
            <w:tcW w:w="4247" w:type="dxa"/>
            <w:vMerge/>
          </w:tcPr>
          <w:p w14:paraId="49F3D80F" w14:textId="77777777" w:rsidR="008359BB" w:rsidRDefault="008359BB" w:rsidP="00E52933"/>
        </w:tc>
      </w:tr>
      <w:tr w:rsidR="00661CA4" w14:paraId="6FB7ECEB" w14:textId="77777777" w:rsidTr="00E52933">
        <w:tc>
          <w:tcPr>
            <w:tcW w:w="4247" w:type="dxa"/>
          </w:tcPr>
          <w:p w14:paraId="54D84804" w14:textId="77777777" w:rsidR="00661CA4" w:rsidRPr="00D87099" w:rsidRDefault="00661CA4" w:rsidP="00E52933">
            <w:pPr>
              <w:rPr>
                <w:b/>
                <w:bCs/>
                <w:i/>
                <w:iCs/>
              </w:rPr>
            </w:pPr>
            <w:r>
              <w:rPr>
                <w:b/>
                <w:bCs/>
                <w:i/>
                <w:iCs/>
              </w:rPr>
              <w:lastRenderedPageBreak/>
              <w:t>Nombre completo</w:t>
            </w:r>
          </w:p>
        </w:tc>
        <w:tc>
          <w:tcPr>
            <w:tcW w:w="4247" w:type="dxa"/>
          </w:tcPr>
          <w:p w14:paraId="084F929B" w14:textId="77777777" w:rsidR="00661CA4" w:rsidRPr="00D87099" w:rsidRDefault="00661CA4" w:rsidP="00E52933">
            <w:pPr>
              <w:rPr>
                <w:b/>
                <w:bCs/>
                <w:i/>
                <w:iCs/>
              </w:rPr>
            </w:pPr>
            <w:r>
              <w:rPr>
                <w:b/>
                <w:bCs/>
                <w:i/>
                <w:iCs/>
              </w:rPr>
              <w:t>Foto</w:t>
            </w:r>
          </w:p>
        </w:tc>
      </w:tr>
      <w:tr w:rsidR="00F247EB" w14:paraId="06CE8D13" w14:textId="77777777" w:rsidTr="00E52933">
        <w:tc>
          <w:tcPr>
            <w:tcW w:w="4247" w:type="dxa"/>
          </w:tcPr>
          <w:p w14:paraId="7E08DE71" w14:textId="4FFBAA8A" w:rsidR="00F247EB" w:rsidRDefault="00F247EB" w:rsidP="00E52933">
            <w:r>
              <w:t>Soto Ponce, David</w:t>
            </w:r>
          </w:p>
        </w:tc>
        <w:tc>
          <w:tcPr>
            <w:tcW w:w="4247" w:type="dxa"/>
            <w:vMerge w:val="restart"/>
          </w:tcPr>
          <w:p w14:paraId="354A849F" w14:textId="0FA6CB59" w:rsidR="00F247EB" w:rsidRDefault="00F247EB" w:rsidP="00F247EB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CD3C896" wp14:editId="551CC6E8">
                  <wp:extent cx="900840" cy="887721"/>
                  <wp:effectExtent l="76200" t="76200" r="128270" b="141605"/>
                  <wp:docPr id="5" name="Imagen 5" descr="Imagen que contiene persona, corbata, ropa, hombre&#10;&#10;Descripción generada automá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David.jpeg"/>
                          <pic:cNvPicPr/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24302" cy="910841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247EB" w14:paraId="48B6DC0D" w14:textId="77777777" w:rsidTr="00E52933">
        <w:tc>
          <w:tcPr>
            <w:tcW w:w="4247" w:type="dxa"/>
          </w:tcPr>
          <w:p w14:paraId="3D06C60E" w14:textId="77777777" w:rsidR="00F247EB" w:rsidRPr="00D87099" w:rsidRDefault="00F247EB" w:rsidP="00E52933">
            <w:pPr>
              <w:tabs>
                <w:tab w:val="left" w:pos="2384"/>
              </w:tabs>
              <w:rPr>
                <w:b/>
                <w:bCs/>
                <w:i/>
                <w:iCs/>
              </w:rPr>
            </w:pPr>
            <w:r>
              <w:rPr>
                <w:b/>
                <w:bCs/>
                <w:i/>
                <w:iCs/>
              </w:rPr>
              <w:t>Correo corporativo</w:t>
            </w:r>
            <w:r>
              <w:rPr>
                <w:b/>
                <w:bCs/>
                <w:i/>
                <w:iCs/>
              </w:rPr>
              <w:tab/>
            </w:r>
          </w:p>
        </w:tc>
        <w:tc>
          <w:tcPr>
            <w:tcW w:w="4247" w:type="dxa"/>
            <w:vMerge/>
          </w:tcPr>
          <w:p w14:paraId="47E8CABF" w14:textId="77777777" w:rsidR="00F247EB" w:rsidRDefault="00F247EB" w:rsidP="00E52933"/>
        </w:tc>
      </w:tr>
      <w:tr w:rsidR="00F247EB" w14:paraId="2A1A45F7" w14:textId="77777777" w:rsidTr="00E52933">
        <w:tc>
          <w:tcPr>
            <w:tcW w:w="4247" w:type="dxa"/>
          </w:tcPr>
          <w:p w14:paraId="2A24B052" w14:textId="2F38B3A9" w:rsidR="00F247EB" w:rsidRDefault="00F247EB" w:rsidP="00E52933">
            <w:r>
              <w:t>davsotpon@alum.us.es</w:t>
            </w:r>
          </w:p>
        </w:tc>
        <w:tc>
          <w:tcPr>
            <w:tcW w:w="4247" w:type="dxa"/>
            <w:vMerge/>
          </w:tcPr>
          <w:p w14:paraId="5C8D0C35" w14:textId="77777777" w:rsidR="00F247EB" w:rsidRDefault="00F247EB" w:rsidP="00E52933"/>
        </w:tc>
      </w:tr>
      <w:tr w:rsidR="00F247EB" w14:paraId="3ED3D29C" w14:textId="77777777" w:rsidTr="00E52933">
        <w:tc>
          <w:tcPr>
            <w:tcW w:w="4247" w:type="dxa"/>
          </w:tcPr>
          <w:p w14:paraId="4CFAE01C" w14:textId="77777777" w:rsidR="00F247EB" w:rsidRPr="00D87099" w:rsidRDefault="00F247EB" w:rsidP="00E52933">
            <w:pPr>
              <w:rPr>
                <w:b/>
                <w:bCs/>
                <w:i/>
                <w:iCs/>
              </w:rPr>
            </w:pPr>
            <w:r>
              <w:rPr>
                <w:b/>
                <w:bCs/>
                <w:i/>
                <w:iCs/>
              </w:rPr>
              <w:t>Role</w:t>
            </w:r>
          </w:p>
        </w:tc>
        <w:tc>
          <w:tcPr>
            <w:tcW w:w="4247" w:type="dxa"/>
            <w:vMerge/>
          </w:tcPr>
          <w:p w14:paraId="4F7461AC" w14:textId="77777777" w:rsidR="00F247EB" w:rsidRDefault="00F247EB" w:rsidP="00E52933"/>
        </w:tc>
      </w:tr>
      <w:tr w:rsidR="00F247EB" w14:paraId="0D01993B" w14:textId="77777777" w:rsidTr="00E52933">
        <w:tc>
          <w:tcPr>
            <w:tcW w:w="4247" w:type="dxa"/>
          </w:tcPr>
          <w:p w14:paraId="5F437D51" w14:textId="7D1D9697" w:rsidR="00F247EB" w:rsidRDefault="00F247EB" w:rsidP="00E52933">
            <w:r>
              <w:t>Jefe de proyecto</w:t>
            </w:r>
          </w:p>
        </w:tc>
        <w:tc>
          <w:tcPr>
            <w:tcW w:w="4247" w:type="dxa"/>
            <w:vMerge/>
          </w:tcPr>
          <w:p w14:paraId="3B2B73AD" w14:textId="77777777" w:rsidR="00F247EB" w:rsidRDefault="00F247EB" w:rsidP="00E52933"/>
        </w:tc>
      </w:tr>
      <w:tr w:rsidR="00F247EB" w14:paraId="307242FC" w14:textId="77777777" w:rsidTr="00E52933">
        <w:tc>
          <w:tcPr>
            <w:tcW w:w="4247" w:type="dxa"/>
          </w:tcPr>
          <w:p w14:paraId="3952B26F" w14:textId="76B29146" w:rsidR="00F247EB" w:rsidRPr="00B03F7D" w:rsidRDefault="00B03F7D" w:rsidP="00E52933">
            <w:pPr>
              <w:rPr>
                <w:b/>
                <w:bCs/>
                <w:i/>
                <w:iCs/>
              </w:rPr>
            </w:pPr>
            <w:r>
              <w:rPr>
                <w:b/>
                <w:bCs/>
                <w:i/>
                <w:iCs/>
              </w:rPr>
              <w:t>Evaluación</w:t>
            </w:r>
          </w:p>
        </w:tc>
        <w:tc>
          <w:tcPr>
            <w:tcW w:w="4247" w:type="dxa"/>
            <w:vMerge/>
          </w:tcPr>
          <w:p w14:paraId="3494183A" w14:textId="77777777" w:rsidR="00F247EB" w:rsidRDefault="00F247EB" w:rsidP="00E52933"/>
        </w:tc>
      </w:tr>
      <w:tr w:rsidR="00F247EB" w14:paraId="0C0B459F" w14:textId="77777777" w:rsidTr="00E52933">
        <w:tc>
          <w:tcPr>
            <w:tcW w:w="4247" w:type="dxa"/>
          </w:tcPr>
          <w:p w14:paraId="2205E25B" w14:textId="77777777" w:rsidR="00F247EB" w:rsidRDefault="00F247EB" w:rsidP="00E52933"/>
        </w:tc>
        <w:tc>
          <w:tcPr>
            <w:tcW w:w="4247" w:type="dxa"/>
            <w:vMerge/>
          </w:tcPr>
          <w:p w14:paraId="56C9854A" w14:textId="77777777" w:rsidR="00F247EB" w:rsidRDefault="00F247EB" w:rsidP="00E52933"/>
        </w:tc>
      </w:tr>
    </w:tbl>
    <w:p w14:paraId="045E85DF" w14:textId="77777777" w:rsidR="00FE231F" w:rsidRPr="00FE231F" w:rsidRDefault="00FE231F">
      <w:pPr>
        <w:rPr>
          <w:rFonts w:ascii="Times New Roman" w:hAnsi="Times New Roman" w:cs="Times New Roman"/>
          <w:sz w:val="22"/>
        </w:rPr>
      </w:pPr>
    </w:p>
    <w:p w14:paraId="394263A6" w14:textId="50579C7F" w:rsidR="00FE231F" w:rsidRDefault="00257BFB" w:rsidP="00A40393">
      <w:pPr>
        <w:pStyle w:val="Ttulo3"/>
        <w:spacing w:after="120"/>
        <w:rPr>
          <w:i/>
          <w:iCs/>
        </w:rPr>
      </w:pPr>
      <w:r w:rsidRPr="007E4C17">
        <w:rPr>
          <w:i/>
          <w:iCs/>
        </w:rPr>
        <w:t>Cl</w:t>
      </w:r>
      <w:r w:rsidR="007E4C17">
        <w:rPr>
          <w:i/>
          <w:iCs/>
        </w:rPr>
        <w:t>á</w:t>
      </w:r>
      <w:r w:rsidRPr="007E4C17">
        <w:rPr>
          <w:i/>
          <w:iCs/>
        </w:rPr>
        <w:t>usula de grupo</w:t>
      </w:r>
    </w:p>
    <w:p w14:paraId="7DFED18D" w14:textId="6BBAE8C6" w:rsidR="00A40393" w:rsidRPr="00A40393" w:rsidRDefault="00A40393" w:rsidP="00A40393">
      <w:pPr>
        <w:jc w:val="both"/>
        <w:rPr>
          <w:sz w:val="22"/>
        </w:rPr>
      </w:pPr>
      <w:r w:rsidRPr="00A40393">
        <w:rPr>
          <w:sz w:val="22"/>
        </w:rPr>
        <w:tab/>
      </w:r>
      <w:r w:rsidRPr="00A40393">
        <w:rPr>
          <w:rFonts w:ascii="Times New Roman" w:hAnsi="Times New Roman" w:cs="Times New Roman"/>
          <w:sz w:val="22"/>
        </w:rPr>
        <w:t>Todos los integrantes del grupo</w:t>
      </w:r>
      <w:r>
        <w:rPr>
          <w:rFonts w:ascii="Times New Roman" w:hAnsi="Times New Roman" w:cs="Times New Roman"/>
          <w:sz w:val="22"/>
        </w:rPr>
        <w:t xml:space="preserve"> estamos de acuerdo en trabajar juntos como grupo. Entendemos la documentación de la asignatura y, en estos momentos, optamos a una A.</w:t>
      </w:r>
      <w:r w:rsidR="004446D3">
        <w:rPr>
          <w:rFonts w:ascii="Times New Roman" w:hAnsi="Times New Roman" w:cs="Times New Roman"/>
          <w:sz w:val="22"/>
        </w:rPr>
        <w:t xml:space="preserve"> Aceptamos también que, en el caso de que algún integrante del grupo abandonase o fuese echado del grupo de forma justificada, este mismo suspendería.</w:t>
      </w:r>
    </w:p>
    <w:p w14:paraId="764A7382" w14:textId="1B911669" w:rsidR="000D4976" w:rsidRDefault="000D4976">
      <w:pPr>
        <w:pBdr>
          <w:bottom w:val="single" w:sz="6" w:space="1" w:color="auto"/>
        </w:pBdr>
        <w:rPr>
          <w:rFonts w:ascii="Times New Roman" w:hAnsi="Times New Roman" w:cs="Times New Roman"/>
          <w:sz w:val="22"/>
        </w:rPr>
      </w:pPr>
    </w:p>
    <w:p w14:paraId="28156CCC" w14:textId="58FB9FDB" w:rsidR="00B55B55" w:rsidRDefault="00B55B55">
      <w:pPr>
        <w:pBdr>
          <w:bottom w:val="single" w:sz="6" w:space="1" w:color="auto"/>
        </w:pBdr>
        <w:rPr>
          <w:rFonts w:ascii="Times New Roman" w:hAnsi="Times New Roman" w:cs="Times New Roman"/>
          <w:sz w:val="22"/>
        </w:rPr>
      </w:pPr>
    </w:p>
    <w:p w14:paraId="483074EB" w14:textId="0602257B" w:rsidR="00B55B55" w:rsidRDefault="00B55B55">
      <w:pPr>
        <w:pBdr>
          <w:bottom w:val="single" w:sz="6" w:space="1" w:color="auto"/>
        </w:pBdr>
        <w:rPr>
          <w:rFonts w:ascii="Times New Roman" w:hAnsi="Times New Roman" w:cs="Times New Roman"/>
          <w:sz w:val="22"/>
        </w:rPr>
      </w:pPr>
    </w:p>
    <w:p w14:paraId="1B648573" w14:textId="7A60553B" w:rsidR="00B55B55" w:rsidRDefault="00B55B55">
      <w:pPr>
        <w:pBdr>
          <w:bottom w:val="single" w:sz="6" w:space="1" w:color="auto"/>
        </w:pBdr>
        <w:rPr>
          <w:rFonts w:ascii="Times New Roman" w:hAnsi="Times New Roman" w:cs="Times New Roman"/>
          <w:sz w:val="22"/>
        </w:rPr>
      </w:pPr>
    </w:p>
    <w:p w14:paraId="5CB2AB13" w14:textId="4D59CE72" w:rsidR="00B55B55" w:rsidRDefault="00B55B55">
      <w:pPr>
        <w:pBdr>
          <w:bottom w:val="single" w:sz="6" w:space="1" w:color="auto"/>
        </w:pBdr>
        <w:rPr>
          <w:rFonts w:ascii="Times New Roman" w:hAnsi="Times New Roman" w:cs="Times New Roman"/>
          <w:sz w:val="22"/>
        </w:rPr>
      </w:pPr>
    </w:p>
    <w:p w14:paraId="0951BD64" w14:textId="1FDB4DDE" w:rsidR="00B55B55" w:rsidRDefault="00B55B55">
      <w:pPr>
        <w:pBdr>
          <w:bottom w:val="single" w:sz="6" w:space="1" w:color="auto"/>
        </w:pBdr>
        <w:rPr>
          <w:rFonts w:ascii="Times New Roman" w:hAnsi="Times New Roman" w:cs="Times New Roman"/>
          <w:sz w:val="22"/>
        </w:rPr>
      </w:pPr>
    </w:p>
    <w:p w14:paraId="3B46FB64" w14:textId="2D26F895" w:rsidR="00B55B55" w:rsidRDefault="00B55B55">
      <w:pPr>
        <w:pBdr>
          <w:bottom w:val="single" w:sz="6" w:space="1" w:color="auto"/>
        </w:pBdr>
        <w:rPr>
          <w:rFonts w:ascii="Times New Roman" w:hAnsi="Times New Roman" w:cs="Times New Roman"/>
          <w:sz w:val="22"/>
        </w:rPr>
      </w:pPr>
    </w:p>
    <w:p w14:paraId="4B1B2A05" w14:textId="6C27DD00" w:rsidR="00B55B55" w:rsidRDefault="00B55B55">
      <w:pPr>
        <w:pBdr>
          <w:bottom w:val="single" w:sz="6" w:space="1" w:color="auto"/>
        </w:pBdr>
        <w:rPr>
          <w:rFonts w:ascii="Times New Roman" w:hAnsi="Times New Roman" w:cs="Times New Roman"/>
          <w:sz w:val="22"/>
        </w:rPr>
      </w:pPr>
    </w:p>
    <w:p w14:paraId="50564B60" w14:textId="19967DD1" w:rsidR="00B55B55" w:rsidRDefault="00B55B55">
      <w:pPr>
        <w:pBdr>
          <w:bottom w:val="single" w:sz="6" w:space="1" w:color="auto"/>
        </w:pBdr>
        <w:rPr>
          <w:rFonts w:ascii="Times New Roman" w:hAnsi="Times New Roman" w:cs="Times New Roman"/>
          <w:sz w:val="22"/>
        </w:rPr>
      </w:pPr>
    </w:p>
    <w:p w14:paraId="3D656988" w14:textId="77777777" w:rsidR="00B55B55" w:rsidRDefault="00B55B55">
      <w:pPr>
        <w:pBdr>
          <w:bottom w:val="single" w:sz="6" w:space="1" w:color="auto"/>
        </w:pBdr>
        <w:rPr>
          <w:rFonts w:ascii="Times New Roman" w:hAnsi="Times New Roman" w:cs="Times New Roman"/>
          <w:sz w:val="22"/>
        </w:rPr>
      </w:pPr>
    </w:p>
    <w:p w14:paraId="58240022" w14:textId="582C5E49" w:rsidR="000D4976" w:rsidRPr="00062AF6" w:rsidRDefault="000D4976" w:rsidP="00B55B55">
      <w:pPr>
        <w:pStyle w:val="Ttulo3"/>
        <w:spacing w:after="120"/>
        <w:rPr>
          <w:i/>
          <w:iCs/>
        </w:rPr>
      </w:pPr>
      <w:r w:rsidRPr="00062AF6">
        <w:rPr>
          <w:i/>
          <w:iCs/>
        </w:rPr>
        <w:t>Requisitos para comenzar</w:t>
      </w:r>
    </w:p>
    <w:p w14:paraId="719C40A0" w14:textId="77777777" w:rsidR="002E5347" w:rsidRDefault="002E5347" w:rsidP="002E5347">
      <w:pPr>
        <w:ind w:firstLine="720"/>
        <w:jc w:val="both"/>
        <w:rPr>
          <w:rFonts w:ascii="Times New Roman" w:hAnsi="Times New Roman" w:cs="Times New Roman"/>
          <w:sz w:val="22"/>
        </w:rPr>
      </w:pPr>
      <w:r>
        <w:rPr>
          <w:rFonts w:ascii="Times New Roman" w:hAnsi="Times New Roman" w:cs="Times New Roman"/>
          <w:sz w:val="22"/>
        </w:rPr>
        <w:t>Para empezar, fue necesario</w:t>
      </w:r>
      <w:r w:rsidR="00C758D2">
        <w:rPr>
          <w:rFonts w:ascii="Times New Roman" w:hAnsi="Times New Roman" w:cs="Times New Roman"/>
          <w:sz w:val="22"/>
        </w:rPr>
        <w:t xml:space="preserve"> instala</w:t>
      </w:r>
      <w:r>
        <w:rPr>
          <w:rFonts w:ascii="Times New Roman" w:hAnsi="Times New Roman" w:cs="Times New Roman"/>
          <w:sz w:val="22"/>
        </w:rPr>
        <w:t>r</w:t>
      </w:r>
      <w:r w:rsidR="00C758D2">
        <w:rPr>
          <w:rFonts w:ascii="Times New Roman" w:hAnsi="Times New Roman" w:cs="Times New Roman"/>
          <w:sz w:val="22"/>
        </w:rPr>
        <w:t xml:space="preserve"> todas las aplicaciones </w:t>
      </w:r>
      <w:r>
        <w:rPr>
          <w:rFonts w:ascii="Times New Roman" w:hAnsi="Times New Roman" w:cs="Times New Roman"/>
          <w:sz w:val="22"/>
        </w:rPr>
        <w:t>que sugería</w:t>
      </w:r>
      <w:r w:rsidR="00C758D2">
        <w:rPr>
          <w:rFonts w:ascii="Times New Roman" w:hAnsi="Times New Roman" w:cs="Times New Roman"/>
          <w:sz w:val="22"/>
        </w:rPr>
        <w:t xml:space="preserve"> la guía proporcionada por los profesores de </w:t>
      </w:r>
      <w:r>
        <w:rPr>
          <w:rFonts w:ascii="Times New Roman" w:hAnsi="Times New Roman" w:cs="Times New Roman"/>
          <w:sz w:val="22"/>
        </w:rPr>
        <w:t>la propia</w:t>
      </w:r>
      <w:r w:rsidR="00C758D2">
        <w:rPr>
          <w:rFonts w:ascii="Times New Roman" w:hAnsi="Times New Roman" w:cs="Times New Roman"/>
          <w:sz w:val="22"/>
        </w:rPr>
        <w:t xml:space="preserve"> asignatura. </w:t>
      </w:r>
    </w:p>
    <w:p w14:paraId="2591E019" w14:textId="7DEFCC4B" w:rsidR="004413B7" w:rsidRDefault="002E5347" w:rsidP="007D3848">
      <w:pPr>
        <w:ind w:firstLine="720"/>
        <w:jc w:val="both"/>
        <w:rPr>
          <w:rFonts w:ascii="Times New Roman" w:hAnsi="Times New Roman" w:cs="Times New Roman"/>
          <w:sz w:val="22"/>
        </w:rPr>
      </w:pPr>
      <w:r>
        <w:rPr>
          <w:rFonts w:ascii="Times New Roman" w:hAnsi="Times New Roman" w:cs="Times New Roman"/>
          <w:sz w:val="22"/>
        </w:rPr>
        <w:t>Debido a algunos conflictos</w:t>
      </w:r>
      <w:r w:rsidR="00C758D2">
        <w:rPr>
          <w:rFonts w:ascii="Times New Roman" w:hAnsi="Times New Roman" w:cs="Times New Roman"/>
          <w:sz w:val="22"/>
        </w:rPr>
        <w:t xml:space="preserve"> surgidos entre </w:t>
      </w:r>
      <w:r>
        <w:rPr>
          <w:rFonts w:ascii="Times New Roman" w:hAnsi="Times New Roman" w:cs="Times New Roman"/>
          <w:sz w:val="22"/>
        </w:rPr>
        <w:t xml:space="preserve">las </w:t>
      </w:r>
      <w:r w:rsidR="00C758D2">
        <w:rPr>
          <w:rFonts w:ascii="Times New Roman" w:hAnsi="Times New Roman" w:cs="Times New Roman"/>
          <w:sz w:val="22"/>
        </w:rPr>
        <w:t>aplicaciones</w:t>
      </w:r>
      <w:r>
        <w:rPr>
          <w:rFonts w:ascii="Times New Roman" w:hAnsi="Times New Roman" w:cs="Times New Roman"/>
          <w:sz w:val="22"/>
        </w:rPr>
        <w:t xml:space="preserve"> a instalar y las aplicaciones</w:t>
      </w:r>
      <w:r w:rsidR="00C758D2">
        <w:rPr>
          <w:rFonts w:ascii="Times New Roman" w:hAnsi="Times New Roman" w:cs="Times New Roman"/>
          <w:sz w:val="22"/>
        </w:rPr>
        <w:t xml:space="preserve"> usadas en cursos anteriores,</w:t>
      </w:r>
      <w:r>
        <w:rPr>
          <w:rFonts w:ascii="Times New Roman" w:hAnsi="Times New Roman" w:cs="Times New Roman"/>
          <w:sz w:val="22"/>
        </w:rPr>
        <w:t xml:space="preserve"> así como la necesidad de disponer de Windows 10 Pro (cuando casi todos los miembros del grupo teníamos el Home)</w:t>
      </w:r>
      <w:r w:rsidR="00C758D2">
        <w:rPr>
          <w:rFonts w:ascii="Times New Roman" w:hAnsi="Times New Roman" w:cs="Times New Roman"/>
          <w:sz w:val="22"/>
        </w:rPr>
        <w:t xml:space="preserve"> decidimos poner de fábrica los</w:t>
      </w:r>
      <w:r w:rsidR="00E83FEA">
        <w:rPr>
          <w:rFonts w:ascii="Times New Roman" w:hAnsi="Times New Roman" w:cs="Times New Roman"/>
          <w:sz w:val="22"/>
        </w:rPr>
        <w:t xml:space="preserve"> sistemas operativos de los</w:t>
      </w:r>
      <w:r w:rsidR="00C758D2">
        <w:rPr>
          <w:rFonts w:ascii="Times New Roman" w:hAnsi="Times New Roman" w:cs="Times New Roman"/>
          <w:sz w:val="22"/>
        </w:rPr>
        <w:t xml:space="preserve"> ordenadores y coger est</w:t>
      </w:r>
      <w:r w:rsidR="00E83FEA">
        <w:rPr>
          <w:rFonts w:ascii="Times New Roman" w:hAnsi="Times New Roman" w:cs="Times New Roman"/>
          <w:sz w:val="22"/>
        </w:rPr>
        <w:t>o</w:t>
      </w:r>
      <w:r w:rsidR="00C758D2">
        <w:rPr>
          <w:rFonts w:ascii="Times New Roman" w:hAnsi="Times New Roman" w:cs="Times New Roman"/>
          <w:sz w:val="22"/>
        </w:rPr>
        <w:t xml:space="preserve"> como</w:t>
      </w:r>
      <w:r w:rsidR="00E83FEA">
        <w:rPr>
          <w:rFonts w:ascii="Times New Roman" w:hAnsi="Times New Roman" w:cs="Times New Roman"/>
          <w:sz w:val="22"/>
        </w:rPr>
        <w:t xml:space="preserve"> punto de</w:t>
      </w:r>
      <w:r w:rsidR="00C758D2">
        <w:rPr>
          <w:rFonts w:ascii="Times New Roman" w:hAnsi="Times New Roman" w:cs="Times New Roman"/>
          <w:sz w:val="22"/>
        </w:rPr>
        <w:t xml:space="preserve"> inicio.</w:t>
      </w:r>
      <w:r w:rsidR="007D3848">
        <w:rPr>
          <w:rFonts w:ascii="Times New Roman" w:hAnsi="Times New Roman" w:cs="Times New Roman"/>
          <w:sz w:val="22"/>
        </w:rPr>
        <w:t xml:space="preserve"> Por otro lado, a</w:t>
      </w:r>
      <w:r w:rsidR="004413B7">
        <w:rPr>
          <w:rFonts w:ascii="Times New Roman" w:hAnsi="Times New Roman" w:cs="Times New Roman"/>
          <w:sz w:val="22"/>
        </w:rPr>
        <w:t xml:space="preserve"> uno de los integrantes del grupo se le desconfigur</w:t>
      </w:r>
      <w:r w:rsidR="007D3848">
        <w:rPr>
          <w:rFonts w:ascii="Times New Roman" w:hAnsi="Times New Roman" w:cs="Times New Roman"/>
          <w:sz w:val="22"/>
        </w:rPr>
        <w:t xml:space="preserve">ó </w:t>
      </w:r>
      <w:r w:rsidR="004413B7">
        <w:rPr>
          <w:rFonts w:ascii="Times New Roman" w:hAnsi="Times New Roman" w:cs="Times New Roman"/>
          <w:sz w:val="22"/>
        </w:rPr>
        <w:t>el eclipse</w:t>
      </w:r>
      <w:r w:rsidR="007D3848">
        <w:rPr>
          <w:rFonts w:ascii="Times New Roman" w:hAnsi="Times New Roman" w:cs="Times New Roman"/>
          <w:sz w:val="22"/>
        </w:rPr>
        <w:t xml:space="preserve"> por motivos desconocidos, teniendo que volver a instalarlo todo para solventar los problemas.</w:t>
      </w:r>
    </w:p>
    <w:p w14:paraId="671B044B" w14:textId="5CDD7E48" w:rsidR="000B4502" w:rsidRPr="00C758D2" w:rsidRDefault="007D3848" w:rsidP="007D3848">
      <w:pPr>
        <w:ind w:firstLine="720"/>
        <w:jc w:val="both"/>
        <w:rPr>
          <w:rFonts w:ascii="Times New Roman" w:hAnsi="Times New Roman" w:cs="Times New Roman"/>
          <w:sz w:val="22"/>
        </w:rPr>
      </w:pPr>
      <w:r>
        <w:rPr>
          <w:rFonts w:ascii="Times New Roman" w:hAnsi="Times New Roman" w:cs="Times New Roman"/>
          <w:sz w:val="22"/>
        </w:rPr>
        <w:t xml:space="preserve">En </w:t>
      </w:r>
      <w:r w:rsidR="00C758D2">
        <w:rPr>
          <w:rFonts w:ascii="Times New Roman" w:hAnsi="Times New Roman" w:cs="Times New Roman"/>
          <w:sz w:val="22"/>
        </w:rPr>
        <w:t>el primer laboratorio</w:t>
      </w:r>
      <w:r>
        <w:rPr>
          <w:rFonts w:ascii="Times New Roman" w:hAnsi="Times New Roman" w:cs="Times New Roman"/>
          <w:sz w:val="22"/>
        </w:rPr>
        <w:t>,</w:t>
      </w:r>
      <w:r w:rsidR="00C758D2">
        <w:rPr>
          <w:rFonts w:ascii="Times New Roman" w:hAnsi="Times New Roman" w:cs="Times New Roman"/>
          <w:sz w:val="22"/>
        </w:rPr>
        <w:t xml:space="preserve"> nos registramos individualmente en GitHub</w:t>
      </w:r>
      <w:r>
        <w:rPr>
          <w:rFonts w:ascii="Times New Roman" w:hAnsi="Times New Roman" w:cs="Times New Roman"/>
          <w:sz w:val="22"/>
        </w:rPr>
        <w:t xml:space="preserve"> y nos agregamos para poder trabajar como grupo</w:t>
      </w:r>
      <w:r w:rsidR="00C758D2">
        <w:rPr>
          <w:rFonts w:ascii="Times New Roman" w:hAnsi="Times New Roman" w:cs="Times New Roman"/>
          <w:sz w:val="22"/>
        </w:rPr>
        <w:t>. Más tarde gestionamos la creación de un repositorio común para el grupo, tablero para conocer el estado de cada tarea (realizada, realizando o por realizar)</w:t>
      </w:r>
      <w:r w:rsidR="009F59F5">
        <w:rPr>
          <w:rFonts w:ascii="Times New Roman" w:hAnsi="Times New Roman" w:cs="Times New Roman"/>
          <w:sz w:val="22"/>
        </w:rPr>
        <w:t xml:space="preserve"> y </w:t>
      </w:r>
      <w:r w:rsidR="00C758D2">
        <w:rPr>
          <w:rFonts w:ascii="Times New Roman" w:hAnsi="Times New Roman" w:cs="Times New Roman"/>
          <w:sz w:val="22"/>
        </w:rPr>
        <w:t>subimos una primera versión del proyecto.</w:t>
      </w:r>
    </w:p>
    <w:p w14:paraId="12809102" w14:textId="77777777" w:rsidR="00392FA9" w:rsidRDefault="00392FA9"/>
    <w:sectPr w:rsidR="00392FA9" w:rsidSect="00524703">
      <w:pgSz w:w="11906" w:h="16838" w:code="9"/>
      <w:pgMar w:top="1417" w:right="1701" w:bottom="1417" w:left="1701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Microsoft Sans Serif">
    <w:panose1 w:val="020B0604020202020204"/>
    <w:charset w:val="00"/>
    <w:family w:val="swiss"/>
    <w:pitch w:val="variable"/>
    <w:sig w:usb0="E5002EFF" w:usb1="C000605B" w:usb2="00000029" w:usb3="00000000" w:csb0="000101FF" w:csb1="00000000"/>
  </w:font>
  <w:font w:name="Franklin Gothic Heavy">
    <w:panose1 w:val="020B0903020102020204"/>
    <w:charset w:val="00"/>
    <w:family w:val="swiss"/>
    <w:pitch w:val="variable"/>
    <w:sig w:usb0="00000287" w:usb1="00000000" w:usb2="00000000" w:usb3="00000000" w:csb0="0000009F" w:csb1="00000000"/>
  </w:font>
  <w:font w:name="SimHei">
    <w:altName w:val="黑体"/>
    <w:panose1 w:val="02010600030101010101"/>
    <w:charset w:val="86"/>
    <w:family w:val="modern"/>
    <w:pitch w:val="fixed"/>
    <w:sig w:usb0="800002BF" w:usb1="38CF7CFA" w:usb2="00000016" w:usb3="00000000" w:csb0="00040001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AB1129E"/>
    <w:multiLevelType w:val="hybridMultilevel"/>
    <w:tmpl w:val="BD0ACA3E"/>
    <w:lvl w:ilvl="0" w:tplc="0C0A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attachedTemplate r:id="rId1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F007F"/>
    <w:rsid w:val="00021C04"/>
    <w:rsid w:val="00050424"/>
    <w:rsid w:val="00056C7A"/>
    <w:rsid w:val="00062AF6"/>
    <w:rsid w:val="000B4502"/>
    <w:rsid w:val="000D4976"/>
    <w:rsid w:val="000D7370"/>
    <w:rsid w:val="00104080"/>
    <w:rsid w:val="001568D0"/>
    <w:rsid w:val="0016165F"/>
    <w:rsid w:val="00217381"/>
    <w:rsid w:val="00242939"/>
    <w:rsid w:val="00257BFB"/>
    <w:rsid w:val="002E5347"/>
    <w:rsid w:val="002F2CC9"/>
    <w:rsid w:val="003354B7"/>
    <w:rsid w:val="00392FA9"/>
    <w:rsid w:val="003E79DD"/>
    <w:rsid w:val="004413B7"/>
    <w:rsid w:val="004446D3"/>
    <w:rsid w:val="00515218"/>
    <w:rsid w:val="00524703"/>
    <w:rsid w:val="00661CA4"/>
    <w:rsid w:val="006A3EB1"/>
    <w:rsid w:val="00714AA5"/>
    <w:rsid w:val="00745C53"/>
    <w:rsid w:val="007D3848"/>
    <w:rsid w:val="007E4C17"/>
    <w:rsid w:val="008359BB"/>
    <w:rsid w:val="0083600B"/>
    <w:rsid w:val="008413B5"/>
    <w:rsid w:val="0086224C"/>
    <w:rsid w:val="008707A9"/>
    <w:rsid w:val="00915873"/>
    <w:rsid w:val="0095038F"/>
    <w:rsid w:val="00962CE6"/>
    <w:rsid w:val="0096575D"/>
    <w:rsid w:val="00997EC5"/>
    <w:rsid w:val="009F59F5"/>
    <w:rsid w:val="00A072FD"/>
    <w:rsid w:val="00A1111B"/>
    <w:rsid w:val="00A25F03"/>
    <w:rsid w:val="00A40393"/>
    <w:rsid w:val="00AC53D8"/>
    <w:rsid w:val="00B03F7D"/>
    <w:rsid w:val="00B51D1E"/>
    <w:rsid w:val="00B55B55"/>
    <w:rsid w:val="00B55E97"/>
    <w:rsid w:val="00BB13BB"/>
    <w:rsid w:val="00BF007F"/>
    <w:rsid w:val="00C56873"/>
    <w:rsid w:val="00C758D2"/>
    <w:rsid w:val="00CC01A5"/>
    <w:rsid w:val="00D659AA"/>
    <w:rsid w:val="00D76AB2"/>
    <w:rsid w:val="00D87099"/>
    <w:rsid w:val="00E83FEA"/>
    <w:rsid w:val="00E97E1F"/>
    <w:rsid w:val="00EA0B60"/>
    <w:rsid w:val="00F247EB"/>
    <w:rsid w:val="00F32472"/>
    <w:rsid w:val="00FE231F"/>
    <w:rsid w:val="00FF76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B2A5547"/>
  <w15:chartTrackingRefBased/>
  <w15:docId w15:val="{A1741F46-631A-4320-92DE-044513D0838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  <w:rsid w:val="00915873"/>
    <w:pPr>
      <w:spacing w:line="240" w:lineRule="auto"/>
    </w:pPr>
    <w:rPr>
      <w:sz w:val="21"/>
    </w:rPr>
  </w:style>
  <w:style w:type="paragraph" w:styleId="Ttulo1">
    <w:name w:val="heading 1"/>
    <w:basedOn w:val="Normal"/>
    <w:next w:val="Normal"/>
    <w:link w:val="Ttulo1Car"/>
    <w:uiPriority w:val="9"/>
    <w:qFormat/>
    <w:rsid w:val="0010408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000000" w:themeColor="text1"/>
      <w:sz w:val="44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104080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000000" w:themeColor="text1"/>
      <w:sz w:val="3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104080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tulo">
    <w:name w:val="Title"/>
    <w:basedOn w:val="Normal"/>
    <w:next w:val="Normal"/>
    <w:link w:val="TtuloCar"/>
    <w:uiPriority w:val="10"/>
    <w:qFormat/>
    <w:rsid w:val="00915873"/>
    <w:pPr>
      <w:spacing w:after="0"/>
      <w:ind w:left="720"/>
      <w:contextualSpacing/>
    </w:pPr>
    <w:rPr>
      <w:rFonts w:asciiTheme="majorHAnsi" w:eastAsiaTheme="majorEastAsia" w:hAnsiTheme="majorHAnsi" w:cstheme="majorBidi"/>
      <w:spacing w:val="-10"/>
      <w:kern w:val="28"/>
      <w:sz w:val="88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915873"/>
    <w:rPr>
      <w:rFonts w:asciiTheme="majorHAnsi" w:eastAsiaTheme="majorEastAsia" w:hAnsiTheme="majorHAnsi" w:cstheme="majorBidi"/>
      <w:spacing w:val="-10"/>
      <w:kern w:val="28"/>
      <w:sz w:val="88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0B4502"/>
    <w:pPr>
      <w:numPr>
        <w:ilvl w:val="1"/>
      </w:numPr>
      <w:ind w:left="720"/>
    </w:pPr>
    <w:rPr>
      <w:rFonts w:eastAsiaTheme="minorEastAsia"/>
      <w:color w:val="F2F2F2" w:themeColor="background1" w:themeShade="F2"/>
      <w:spacing w:val="15"/>
      <w:sz w:val="48"/>
    </w:rPr>
  </w:style>
  <w:style w:type="character" w:customStyle="1" w:styleId="SubttuloCar">
    <w:name w:val="Subtítulo Car"/>
    <w:basedOn w:val="Fuentedeprrafopredeter"/>
    <w:link w:val="Subttulo"/>
    <w:uiPriority w:val="11"/>
    <w:rsid w:val="000B4502"/>
    <w:rPr>
      <w:rFonts w:eastAsiaTheme="minorEastAsia"/>
      <w:color w:val="F2F2F2" w:themeColor="background1" w:themeShade="F2"/>
      <w:spacing w:val="15"/>
      <w:sz w:val="48"/>
    </w:rPr>
  </w:style>
  <w:style w:type="character" w:customStyle="1" w:styleId="Ttulo1Car">
    <w:name w:val="Título 1 Car"/>
    <w:basedOn w:val="Fuentedeprrafopredeter"/>
    <w:link w:val="Ttulo1"/>
    <w:uiPriority w:val="9"/>
    <w:rsid w:val="00104080"/>
    <w:rPr>
      <w:rFonts w:asciiTheme="majorHAnsi" w:eastAsiaTheme="majorEastAsia" w:hAnsiTheme="majorHAnsi" w:cstheme="majorBidi"/>
      <w:color w:val="000000" w:themeColor="text1"/>
      <w:sz w:val="44"/>
      <w:szCs w:val="32"/>
    </w:rPr>
  </w:style>
  <w:style w:type="character" w:customStyle="1" w:styleId="Ttulo2Car">
    <w:name w:val="Título 2 Car"/>
    <w:basedOn w:val="Fuentedeprrafopredeter"/>
    <w:link w:val="Ttulo2"/>
    <w:uiPriority w:val="9"/>
    <w:rsid w:val="00104080"/>
    <w:rPr>
      <w:rFonts w:asciiTheme="majorHAnsi" w:eastAsiaTheme="majorEastAsia" w:hAnsiTheme="majorHAnsi" w:cstheme="majorBidi"/>
      <w:color w:val="000000" w:themeColor="text1"/>
      <w:sz w:val="36"/>
      <w:szCs w:val="26"/>
    </w:rPr>
  </w:style>
  <w:style w:type="paragraph" w:styleId="Sinespaciado">
    <w:name w:val="No Spacing"/>
    <w:uiPriority w:val="1"/>
    <w:qFormat/>
    <w:rsid w:val="00915873"/>
    <w:pPr>
      <w:spacing w:after="0" w:line="240" w:lineRule="auto"/>
    </w:pPr>
    <w:rPr>
      <w:sz w:val="21"/>
    </w:rPr>
  </w:style>
  <w:style w:type="character" w:customStyle="1" w:styleId="Ttulo3Car">
    <w:name w:val="Título 3 Car"/>
    <w:basedOn w:val="Fuentedeprrafopredeter"/>
    <w:link w:val="Ttulo3"/>
    <w:uiPriority w:val="9"/>
    <w:rsid w:val="00104080"/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table" w:styleId="Tablaconcuadrcula">
    <w:name w:val="Table Grid"/>
    <w:basedOn w:val="Tablanormal"/>
    <w:uiPriority w:val="39"/>
    <w:rsid w:val="00FE231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rrafodelista">
    <w:name w:val="List Paragraph"/>
    <w:basedOn w:val="Normal"/>
    <w:uiPriority w:val="34"/>
    <w:qFormat/>
    <w:rsid w:val="00E97E1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5" Type="http://schemas.openxmlformats.org/officeDocument/2006/relationships/image" Target="media/image1.png"/><Relationship Id="rId10" Type="http://schemas.openxmlformats.org/officeDocument/2006/relationships/image" Target="media/image6.jpeg"/><Relationship Id="rId4" Type="http://schemas.openxmlformats.org/officeDocument/2006/relationships/webSettings" Target="webSettings.xml"/><Relationship Id="rId9" Type="http://schemas.openxmlformats.org/officeDocument/2006/relationships/image" Target="media/image5.jpe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Mart&#237;n%20Guerrero\AppData\Roaming\Microsoft\Templates\Informe%20(tema%20Urbano)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Custom 3">
      <a:majorFont>
        <a:latin typeface="Franklin Gothic Heavy"/>
        <a:ea typeface=""/>
        <a:cs typeface=""/>
      </a:majorFont>
      <a:minorFont>
        <a:latin typeface="Microsoft Sans Serif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Informe (tema Urbano).dotx</Template>
  <TotalTime>200</TotalTime>
  <Pages>3</Pages>
  <Words>389</Words>
  <Characters>2141</Characters>
  <Application>Microsoft Office Word</Application>
  <DocSecurity>0</DocSecurity>
  <Lines>17</Lines>
  <Paragraphs>5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2525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Martín Guerrero</dc:creator>
  <cp:keywords/>
  <dc:description/>
  <cp:lastModifiedBy>Martín Guerrero</cp:lastModifiedBy>
  <cp:revision>40</cp:revision>
  <dcterms:created xsi:type="dcterms:W3CDTF">2019-10-15T13:53:00Z</dcterms:created>
  <dcterms:modified xsi:type="dcterms:W3CDTF">2019-10-20T14:48:00Z</dcterms:modified>
</cp:coreProperties>
</file>